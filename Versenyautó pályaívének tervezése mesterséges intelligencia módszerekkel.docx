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5B9CD" w14:textId="77777777" w:rsidR="0090541F" w:rsidRDefault="0090541F" w:rsidP="0090541F">
      <w:pPr>
        <w:pStyle w:val="tmutatcm"/>
      </w:pPr>
      <w:r>
        <w:t>Általános információk</w:t>
      </w:r>
    </w:p>
    <w:p w14:paraId="1F65E330" w14:textId="77777777" w:rsidR="00C2686E" w:rsidRPr="00C2686E" w:rsidRDefault="0090541F" w:rsidP="0090541F">
      <w:pPr>
        <w:pStyle w:val="tmutat"/>
      </w:pPr>
      <w:r>
        <w:t>A</w:t>
      </w:r>
      <w:r w:rsidR="00C2686E" w:rsidRPr="00C2686E">
        <w:t xml:space="preserve"> diplomaterv szerkezete</w:t>
      </w:r>
      <w:r>
        <w:t>:</w:t>
      </w:r>
    </w:p>
    <w:p w14:paraId="22C969A1" w14:textId="77777777" w:rsidR="00C2686E" w:rsidRPr="00267677" w:rsidRDefault="00C2686E" w:rsidP="00C53F92">
      <w:pPr>
        <w:pStyle w:val="tmutat"/>
        <w:numPr>
          <w:ilvl w:val="0"/>
          <w:numId w:val="8"/>
        </w:numPr>
        <w:ind w:left="714" w:hanging="357"/>
        <w:contextualSpacing/>
      </w:pPr>
      <w:r w:rsidRPr="00C2686E">
        <w:t>Diplomaterv feladatkiírás</w:t>
      </w:r>
    </w:p>
    <w:p w14:paraId="23E5FA04" w14:textId="77777777" w:rsidR="00C2686E" w:rsidRPr="00267677" w:rsidRDefault="00C2686E" w:rsidP="00C53F92">
      <w:pPr>
        <w:pStyle w:val="tmutat"/>
        <w:numPr>
          <w:ilvl w:val="0"/>
          <w:numId w:val="8"/>
        </w:numPr>
        <w:ind w:left="714" w:hanging="357"/>
        <w:contextualSpacing/>
      </w:pPr>
      <w:r w:rsidRPr="00C2686E">
        <w:t>Címoldal</w:t>
      </w:r>
    </w:p>
    <w:p w14:paraId="48B52B97" w14:textId="77777777" w:rsidR="00C2686E" w:rsidRPr="00267677" w:rsidRDefault="00C2686E" w:rsidP="00C53F92">
      <w:pPr>
        <w:pStyle w:val="tmutat"/>
        <w:numPr>
          <w:ilvl w:val="0"/>
          <w:numId w:val="8"/>
        </w:numPr>
        <w:ind w:left="714" w:hanging="357"/>
        <w:contextualSpacing/>
      </w:pPr>
      <w:r w:rsidRPr="00C2686E">
        <w:t>Tartalomjegyzék</w:t>
      </w:r>
    </w:p>
    <w:p w14:paraId="69562C46"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29ED7344"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156BB885"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60927E5C"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6F068A87"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68FD4797"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57B05115"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22237BAE"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464C8F03"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21746E7" w14:textId="77777777" w:rsidR="00C2686E" w:rsidRPr="00267677" w:rsidRDefault="00C2686E" w:rsidP="00C53F92">
      <w:pPr>
        <w:pStyle w:val="tmutat"/>
        <w:numPr>
          <w:ilvl w:val="0"/>
          <w:numId w:val="8"/>
        </w:numPr>
        <w:ind w:left="714" w:hanging="357"/>
      </w:pPr>
      <w:r w:rsidRPr="00C2686E">
        <w:t>Függelék(ek)</w:t>
      </w:r>
    </w:p>
    <w:p w14:paraId="5207B31B" w14:textId="77777777"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konzulens nevét és a beadás évét jelölő szövegdobozokra, mert azokra külön ki kell adni a frissítést.</w:t>
      </w:r>
      <w:r>
        <w:t xml:space="preserve"> A mezők tartalma a sablonban a dokumentum adatlapja alapján automatikusan kerül kitöltésre.</w:t>
      </w:r>
    </w:p>
    <w:p w14:paraId="0C6EEC94"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1676A51D" w14:textId="77777777" w:rsidR="00C2686E" w:rsidRPr="00C2686E" w:rsidRDefault="00C2686E" w:rsidP="0090541F">
      <w:pPr>
        <w:pStyle w:val="tmutat"/>
      </w:pPr>
      <w:r w:rsidRPr="00C2686E">
        <w:t>Minden oldalon - az első négy szerkezeti elem kivételével - szerepelnie kell az oldalszámnak.</w:t>
      </w:r>
    </w:p>
    <w:p w14:paraId="60A8F79D"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4D303713"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DBDA31A" w14:textId="77777777" w:rsidR="00C2686E" w:rsidRDefault="00C2686E" w:rsidP="0090541F">
      <w:pPr>
        <w:pStyle w:val="tmutat"/>
      </w:pPr>
      <w:r w:rsidRPr="00C2686E">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7F26F60E" w14:textId="77777777" w:rsidR="000A7483" w:rsidRPr="006F512E" w:rsidRDefault="00C2686E" w:rsidP="0090541F">
      <w:pPr>
        <w:pStyle w:val="tmutat"/>
        <w:rPr>
          <w:rStyle w:val="tmutatfontos"/>
        </w:rPr>
      </w:pPr>
      <w:r w:rsidRPr="006F512E">
        <w:rPr>
          <w:rStyle w:val="tmutatfontos"/>
        </w:rPr>
        <w:t>Fontos:</w:t>
      </w:r>
    </w:p>
    <w:p w14:paraId="14BA8095"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51E39398"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22A2024A"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C3EA314" w14:textId="77777777" w:rsidR="00816BCB" w:rsidRPr="00B50CAA" w:rsidRDefault="00816BCB" w:rsidP="00816BCB">
      <w:pPr>
        <w:pStyle w:val="Nyilatkozatcm"/>
      </w:pPr>
      <w:r w:rsidRPr="00B50CAA">
        <w:lastRenderedPageBreak/>
        <w:t>FELADATKIÍRÁS</w:t>
      </w:r>
    </w:p>
    <w:p w14:paraId="4A031A12"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740BFC47" w14:textId="77777777" w:rsidR="0063585C" w:rsidRPr="004851C7" w:rsidRDefault="00816BCB" w:rsidP="00D429F2">
      <w:pPr>
        <w:pStyle w:val="Cmlaplog"/>
      </w:pPr>
      <w:r>
        <w:br w:type="page"/>
      </w:r>
      <w:r w:rsidR="006B6E74" w:rsidRPr="004851C7">
        <w:rPr>
          <w:noProof/>
          <w:lang w:eastAsia="hu-HU"/>
        </w:rPr>
        <w:lastRenderedPageBreak/>
        <w:drawing>
          <wp:inline distT="0" distB="0" distL="0" distR="0" wp14:anchorId="16F81581" wp14:editId="465DC403">
            <wp:extent cx="1935480"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541020"/>
                    </a:xfrm>
                    <a:prstGeom prst="rect">
                      <a:avLst/>
                    </a:prstGeom>
                    <a:noFill/>
                    <a:ln>
                      <a:noFill/>
                    </a:ln>
                  </pic:spPr>
                </pic:pic>
              </a:graphicData>
            </a:graphic>
          </wp:inline>
        </w:drawing>
      </w:r>
    </w:p>
    <w:p w14:paraId="0ADA2489" w14:textId="77777777" w:rsidR="004851C7" w:rsidRPr="004851C7" w:rsidRDefault="004851C7" w:rsidP="00D429F2">
      <w:pPr>
        <w:pStyle w:val="Cmlapegyetem"/>
      </w:pPr>
      <w:r w:rsidRPr="004851C7">
        <w:t>Budapesti Műszaki és Gazdaságtudományi Egyetem</w:t>
      </w:r>
    </w:p>
    <w:p w14:paraId="6DB84F3E" w14:textId="77777777" w:rsidR="004851C7" w:rsidRPr="004851C7" w:rsidRDefault="004851C7" w:rsidP="00D429F2">
      <w:pPr>
        <w:pStyle w:val="Cmlapkarstanszk"/>
      </w:pPr>
      <w:r w:rsidRPr="004851C7">
        <w:t>Villamosmérnöki és Informatikai Kar</w:t>
      </w:r>
    </w:p>
    <w:p w14:paraId="52C4F58F" w14:textId="77777777" w:rsidR="004851C7" w:rsidRDefault="004851C7" w:rsidP="00D429F2">
      <w:pPr>
        <w:pStyle w:val="Cmlapkarstanszk"/>
      </w:pPr>
      <w:fldSimple w:instr=" DOCPROPERTY  Company  \* MERGEFORMAT ">
        <w:r w:rsidR="00652898">
          <w:t>Irányítástechnika</w:t>
        </w:r>
        <w:r w:rsidR="006A1B7F">
          <w:t xml:space="preserve"> és </w:t>
        </w:r>
        <w:r w:rsidR="00652898">
          <w:t>Informatika</w:t>
        </w:r>
        <w:r w:rsidR="006A1B7F">
          <w:t xml:space="preserve"> Tanszék</w:t>
        </w:r>
      </w:fldSimple>
    </w:p>
    <w:p w14:paraId="690D487D" w14:textId="77777777" w:rsidR="004851C7" w:rsidRDefault="004851C7"/>
    <w:p w14:paraId="3DA2BF93" w14:textId="77777777" w:rsidR="004851C7" w:rsidRDefault="004851C7"/>
    <w:p w14:paraId="279C2DEA" w14:textId="77777777" w:rsidR="004851C7" w:rsidRDefault="004851C7"/>
    <w:p w14:paraId="2D9A36BC" w14:textId="77777777" w:rsidR="004851C7" w:rsidRDefault="004851C7"/>
    <w:p w14:paraId="1032A424" w14:textId="77777777" w:rsidR="004851C7" w:rsidRDefault="004851C7"/>
    <w:p w14:paraId="01CFA464" w14:textId="77777777" w:rsidR="004851C7" w:rsidRDefault="004851C7"/>
    <w:p w14:paraId="15E2435B" w14:textId="77777777" w:rsidR="004851C7" w:rsidRPr="00B50CAA" w:rsidRDefault="004851C7"/>
    <w:p w14:paraId="243EC84A" w14:textId="77777777" w:rsidR="0063585C" w:rsidRPr="00B50CAA" w:rsidRDefault="00652898" w:rsidP="00171054">
      <w:pPr>
        <w:pStyle w:val="Cmlapszerz"/>
      </w:pPr>
      <w:r>
        <w:t>Fehér Gergő</w:t>
      </w:r>
    </w:p>
    <w:p w14:paraId="17967B47" w14:textId="77777777" w:rsidR="0063585C" w:rsidRPr="00B50CAA" w:rsidRDefault="00652898" w:rsidP="00652898">
      <w:pPr>
        <w:pStyle w:val="Cm"/>
      </w:pPr>
      <w:r w:rsidRPr="00652898">
        <w:t>Versenyautó pályaívének tervezése mesterséges intelligencia módszerekkel</w:t>
      </w:r>
    </w:p>
    <w:p w14:paraId="030415B5" w14:textId="77777777" w:rsidR="0063585C" w:rsidRPr="00D429F2" w:rsidRDefault="006B6E74"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1635923D" wp14:editId="2037FE43">
                <wp:simplePos x="0" y="0"/>
                <wp:positionH relativeFrom="page">
                  <wp:posOffset>2602865</wp:posOffset>
                </wp:positionH>
                <wp:positionV relativeFrom="paragraph">
                  <wp:posOffset>362585</wp:posOffset>
                </wp:positionV>
                <wp:extent cx="2879725" cy="1028700"/>
                <wp:effectExtent l="2540" t="3175" r="381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8DCEEE" w14:textId="77777777" w:rsidR="00BE164B" w:rsidRDefault="00BE164B" w:rsidP="00171054">
                            <w:pPr>
                              <w:keepLines/>
                              <w:spacing w:after="0"/>
                              <w:ind w:firstLine="0"/>
                              <w:jc w:val="center"/>
                              <w:rPr>
                                <w:smallCaps/>
                              </w:rPr>
                            </w:pPr>
                            <w:r>
                              <w:rPr>
                                <w:smallCaps/>
                              </w:rPr>
                              <w:t>Konzulens</w:t>
                            </w:r>
                          </w:p>
                          <w:p w14:paraId="15482601" w14:textId="77777777" w:rsidR="00BE164B" w:rsidRDefault="00BE164B" w:rsidP="00171054">
                            <w:pPr>
                              <w:pStyle w:val="Cmlapszerz"/>
                            </w:pPr>
                            <w:fldSimple w:instr=" DOCPROPERTY &quot;Manager&quot;  \* MERGEFORMAT ">
                              <w:r>
                                <w:t>Dr. Harmati István</w:t>
                              </w:r>
                            </w:fldSimple>
                          </w:p>
                          <w:p w14:paraId="0BE6A7EB" w14:textId="77777777" w:rsidR="00BE164B" w:rsidRDefault="00BE164B" w:rsidP="009C1C93">
                            <w:pPr>
                              <w:spacing w:after="0"/>
                              <w:ind w:firstLine="0"/>
                              <w:jc w:val="center"/>
                            </w:pPr>
                            <w:r>
                              <w:t xml:space="preserve">BUDAPEST, </w:t>
                            </w:r>
                            <w:r>
                              <w:fldChar w:fldCharType="begin"/>
                            </w:r>
                            <w:r>
                              <w:instrText xml:space="preserve"> DATE \@ "yyyy" \* MERGEFORMAT </w:instrText>
                            </w:r>
                            <w:r>
                              <w:fldChar w:fldCharType="separate"/>
                            </w:r>
                            <w:r>
                              <w:rPr>
                                <w:noProof/>
                              </w:rPr>
                              <w:t>2017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35923D"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V4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a2PF&#10;eIICAAAQBQAADgAAAAAAAAAAAAAAAAAuAgAAZHJzL2Uyb0RvYy54bWxQSwECLQAUAAYACAAAACEA&#10;GS4xGd8AAAAKAQAADwAAAAAAAAAAAAAAAADcBAAAZHJzL2Rvd25yZXYueG1sUEsFBgAAAAAEAAQA&#10;8wAAAOgFAAAAAA==&#10;" stroked="f">
                <v:textbox>
                  <w:txbxContent>
                    <w:p w14:paraId="028DCEEE" w14:textId="77777777" w:rsidR="00BE164B" w:rsidRDefault="00BE164B" w:rsidP="00171054">
                      <w:pPr>
                        <w:keepLines/>
                        <w:spacing w:after="0"/>
                        <w:ind w:firstLine="0"/>
                        <w:jc w:val="center"/>
                        <w:rPr>
                          <w:smallCaps/>
                        </w:rPr>
                      </w:pPr>
                      <w:r>
                        <w:rPr>
                          <w:smallCaps/>
                        </w:rPr>
                        <w:t>Konzulens</w:t>
                      </w:r>
                    </w:p>
                    <w:p w14:paraId="15482601" w14:textId="77777777" w:rsidR="00BE164B" w:rsidRDefault="00BE164B" w:rsidP="00171054">
                      <w:pPr>
                        <w:pStyle w:val="Cmlapszerz"/>
                      </w:pPr>
                      <w:fldSimple w:instr=" DOCPROPERTY &quot;Manager&quot;  \* MERGEFORMAT ">
                        <w:r>
                          <w:t>Dr. Harmati István</w:t>
                        </w:r>
                      </w:fldSimple>
                    </w:p>
                    <w:p w14:paraId="0BE6A7EB" w14:textId="77777777" w:rsidR="00BE164B" w:rsidRDefault="00BE164B" w:rsidP="009C1C93">
                      <w:pPr>
                        <w:spacing w:after="0"/>
                        <w:ind w:firstLine="0"/>
                        <w:jc w:val="center"/>
                      </w:pPr>
                      <w:r>
                        <w:t xml:space="preserve">BUDAPEST, </w:t>
                      </w:r>
                      <w:r>
                        <w:fldChar w:fldCharType="begin"/>
                      </w:r>
                      <w:r>
                        <w:instrText xml:space="preserve"> DATE \@ "yyyy" \* MERGEFORMAT </w:instrText>
                      </w:r>
                      <w:r>
                        <w:fldChar w:fldCharType="separate"/>
                      </w:r>
                      <w:r>
                        <w:rPr>
                          <w:noProof/>
                        </w:rPr>
                        <w:t>2017</w:t>
                      </w:r>
                      <w:r>
                        <w:fldChar w:fldCharType="end"/>
                      </w:r>
                    </w:p>
                  </w:txbxContent>
                </v:textbox>
                <w10:wrap anchorx="page"/>
              </v:shape>
            </w:pict>
          </mc:Fallback>
        </mc:AlternateContent>
      </w:r>
    </w:p>
    <w:p w14:paraId="4EC17C19" w14:textId="77777777" w:rsidR="0063585C" w:rsidRPr="00B50CAA" w:rsidRDefault="0063585C" w:rsidP="00B96880">
      <w:pPr>
        <w:pStyle w:val="Fejezetcmtartalomjegyzknlkl"/>
      </w:pPr>
      <w:r w:rsidRPr="00B50CAA">
        <w:lastRenderedPageBreak/>
        <w:t>Tartalomjegyzék</w:t>
      </w:r>
    </w:p>
    <w:p w14:paraId="2E84C4B4" w14:textId="6DCC7566" w:rsidR="00F34E22"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98265201" w:history="1">
        <w:r w:rsidR="00F34E22" w:rsidRPr="002477B1">
          <w:rPr>
            <w:rStyle w:val="Hiperhivatkozs"/>
            <w:noProof/>
          </w:rPr>
          <w:t>Összefoglaló</w:t>
        </w:r>
        <w:r w:rsidR="00F34E22">
          <w:rPr>
            <w:noProof/>
            <w:webHidden/>
          </w:rPr>
          <w:tab/>
        </w:r>
        <w:r w:rsidR="00F34E22">
          <w:rPr>
            <w:noProof/>
            <w:webHidden/>
          </w:rPr>
          <w:fldChar w:fldCharType="begin"/>
        </w:r>
        <w:r w:rsidR="00F34E22">
          <w:rPr>
            <w:noProof/>
            <w:webHidden/>
          </w:rPr>
          <w:instrText xml:space="preserve"> PAGEREF _Toc498265201 \h </w:instrText>
        </w:r>
        <w:r w:rsidR="00F34E22">
          <w:rPr>
            <w:noProof/>
            <w:webHidden/>
          </w:rPr>
        </w:r>
        <w:r w:rsidR="00F34E22">
          <w:rPr>
            <w:noProof/>
            <w:webHidden/>
          </w:rPr>
          <w:fldChar w:fldCharType="separate"/>
        </w:r>
        <w:r w:rsidR="00F34E22">
          <w:rPr>
            <w:noProof/>
            <w:webHidden/>
          </w:rPr>
          <w:t>7</w:t>
        </w:r>
        <w:r w:rsidR="00F34E22">
          <w:rPr>
            <w:noProof/>
            <w:webHidden/>
          </w:rPr>
          <w:fldChar w:fldCharType="end"/>
        </w:r>
      </w:hyperlink>
    </w:p>
    <w:p w14:paraId="367B0881" w14:textId="68FDC4A1" w:rsidR="00F34E22" w:rsidRDefault="00F34E22">
      <w:pPr>
        <w:pStyle w:val="TJ1"/>
        <w:rPr>
          <w:rFonts w:asciiTheme="minorHAnsi" w:eastAsiaTheme="minorEastAsia" w:hAnsiTheme="minorHAnsi" w:cstheme="minorBidi"/>
          <w:b w:val="0"/>
          <w:noProof/>
          <w:sz w:val="22"/>
          <w:szCs w:val="22"/>
          <w:lang w:eastAsia="hu-HU"/>
        </w:rPr>
      </w:pPr>
      <w:hyperlink w:anchor="_Toc498265202" w:history="1">
        <w:r w:rsidRPr="002477B1">
          <w:rPr>
            <w:rStyle w:val="Hiperhivatkozs"/>
            <w:noProof/>
          </w:rPr>
          <w:t>Abstract</w:t>
        </w:r>
        <w:r>
          <w:rPr>
            <w:noProof/>
            <w:webHidden/>
          </w:rPr>
          <w:tab/>
        </w:r>
        <w:r>
          <w:rPr>
            <w:noProof/>
            <w:webHidden/>
          </w:rPr>
          <w:fldChar w:fldCharType="begin"/>
        </w:r>
        <w:r>
          <w:rPr>
            <w:noProof/>
            <w:webHidden/>
          </w:rPr>
          <w:instrText xml:space="preserve"> PAGEREF _Toc498265202 \h </w:instrText>
        </w:r>
        <w:r>
          <w:rPr>
            <w:noProof/>
            <w:webHidden/>
          </w:rPr>
        </w:r>
        <w:r>
          <w:rPr>
            <w:noProof/>
            <w:webHidden/>
          </w:rPr>
          <w:fldChar w:fldCharType="separate"/>
        </w:r>
        <w:r>
          <w:rPr>
            <w:noProof/>
            <w:webHidden/>
          </w:rPr>
          <w:t>8</w:t>
        </w:r>
        <w:r>
          <w:rPr>
            <w:noProof/>
            <w:webHidden/>
          </w:rPr>
          <w:fldChar w:fldCharType="end"/>
        </w:r>
      </w:hyperlink>
    </w:p>
    <w:p w14:paraId="290211E9" w14:textId="5431DE17" w:rsidR="00F34E22" w:rsidRDefault="00F34E22">
      <w:pPr>
        <w:pStyle w:val="TJ1"/>
        <w:rPr>
          <w:rFonts w:asciiTheme="minorHAnsi" w:eastAsiaTheme="minorEastAsia" w:hAnsiTheme="minorHAnsi" w:cstheme="minorBidi"/>
          <w:b w:val="0"/>
          <w:noProof/>
          <w:sz w:val="22"/>
          <w:szCs w:val="22"/>
          <w:lang w:eastAsia="hu-HU"/>
        </w:rPr>
      </w:pPr>
      <w:hyperlink w:anchor="_Toc498265203" w:history="1">
        <w:r w:rsidRPr="002477B1">
          <w:rPr>
            <w:rStyle w:val="Hiperhivatkozs"/>
            <w:noProof/>
          </w:rPr>
          <w:t>1 Bevezetés</w:t>
        </w:r>
        <w:r>
          <w:rPr>
            <w:noProof/>
            <w:webHidden/>
          </w:rPr>
          <w:tab/>
        </w:r>
        <w:r>
          <w:rPr>
            <w:noProof/>
            <w:webHidden/>
          </w:rPr>
          <w:fldChar w:fldCharType="begin"/>
        </w:r>
        <w:r>
          <w:rPr>
            <w:noProof/>
            <w:webHidden/>
          </w:rPr>
          <w:instrText xml:space="preserve"> PAGEREF _Toc498265203 \h </w:instrText>
        </w:r>
        <w:r>
          <w:rPr>
            <w:noProof/>
            <w:webHidden/>
          </w:rPr>
        </w:r>
        <w:r>
          <w:rPr>
            <w:noProof/>
            <w:webHidden/>
          </w:rPr>
          <w:fldChar w:fldCharType="separate"/>
        </w:r>
        <w:r>
          <w:rPr>
            <w:noProof/>
            <w:webHidden/>
          </w:rPr>
          <w:t>9</w:t>
        </w:r>
        <w:r>
          <w:rPr>
            <w:noProof/>
            <w:webHidden/>
          </w:rPr>
          <w:fldChar w:fldCharType="end"/>
        </w:r>
      </w:hyperlink>
    </w:p>
    <w:p w14:paraId="4F75D157" w14:textId="0BBD2786" w:rsidR="00F34E22" w:rsidRDefault="00F34E22">
      <w:pPr>
        <w:pStyle w:val="TJ1"/>
        <w:rPr>
          <w:rFonts w:asciiTheme="minorHAnsi" w:eastAsiaTheme="minorEastAsia" w:hAnsiTheme="minorHAnsi" w:cstheme="minorBidi"/>
          <w:b w:val="0"/>
          <w:noProof/>
          <w:sz w:val="22"/>
          <w:szCs w:val="22"/>
          <w:lang w:eastAsia="hu-HU"/>
        </w:rPr>
      </w:pPr>
      <w:hyperlink w:anchor="_Toc498265204" w:history="1">
        <w:r w:rsidRPr="002477B1">
          <w:rPr>
            <w:rStyle w:val="Hiperhivatkozs"/>
            <w:noProof/>
          </w:rPr>
          <w:t>2 Elméleti háttér</w:t>
        </w:r>
        <w:r>
          <w:rPr>
            <w:noProof/>
            <w:webHidden/>
          </w:rPr>
          <w:tab/>
        </w:r>
        <w:r>
          <w:rPr>
            <w:noProof/>
            <w:webHidden/>
          </w:rPr>
          <w:fldChar w:fldCharType="begin"/>
        </w:r>
        <w:r>
          <w:rPr>
            <w:noProof/>
            <w:webHidden/>
          </w:rPr>
          <w:instrText xml:space="preserve"> PAGEREF _Toc498265204 \h </w:instrText>
        </w:r>
        <w:r>
          <w:rPr>
            <w:noProof/>
            <w:webHidden/>
          </w:rPr>
        </w:r>
        <w:r>
          <w:rPr>
            <w:noProof/>
            <w:webHidden/>
          </w:rPr>
          <w:fldChar w:fldCharType="separate"/>
        </w:r>
        <w:r>
          <w:rPr>
            <w:noProof/>
            <w:webHidden/>
          </w:rPr>
          <w:t>10</w:t>
        </w:r>
        <w:r>
          <w:rPr>
            <w:noProof/>
            <w:webHidden/>
          </w:rPr>
          <w:fldChar w:fldCharType="end"/>
        </w:r>
      </w:hyperlink>
    </w:p>
    <w:p w14:paraId="75ECCB32" w14:textId="3C6BB0FB"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05" w:history="1">
        <w:r w:rsidRPr="002477B1">
          <w:rPr>
            <w:rStyle w:val="Hiperhivatkozs"/>
            <w:noProof/>
          </w:rPr>
          <w:t>2.1 Megerősítéses tanulás</w:t>
        </w:r>
        <w:r>
          <w:rPr>
            <w:noProof/>
            <w:webHidden/>
          </w:rPr>
          <w:tab/>
        </w:r>
        <w:r>
          <w:rPr>
            <w:noProof/>
            <w:webHidden/>
          </w:rPr>
          <w:fldChar w:fldCharType="begin"/>
        </w:r>
        <w:r>
          <w:rPr>
            <w:noProof/>
            <w:webHidden/>
          </w:rPr>
          <w:instrText xml:space="preserve"> PAGEREF _Toc498265205 \h </w:instrText>
        </w:r>
        <w:r>
          <w:rPr>
            <w:noProof/>
            <w:webHidden/>
          </w:rPr>
        </w:r>
        <w:r>
          <w:rPr>
            <w:noProof/>
            <w:webHidden/>
          </w:rPr>
          <w:fldChar w:fldCharType="separate"/>
        </w:r>
        <w:r>
          <w:rPr>
            <w:noProof/>
            <w:webHidden/>
          </w:rPr>
          <w:t>10</w:t>
        </w:r>
        <w:r>
          <w:rPr>
            <w:noProof/>
            <w:webHidden/>
          </w:rPr>
          <w:fldChar w:fldCharType="end"/>
        </w:r>
      </w:hyperlink>
    </w:p>
    <w:p w14:paraId="183C4024" w14:textId="621EA733"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06" w:history="1">
        <w:r w:rsidRPr="002477B1">
          <w:rPr>
            <w:rStyle w:val="Hiperhivatkozs"/>
            <w:noProof/>
          </w:rPr>
          <w:t>2.1.1 Markovi döntési folyamat</w:t>
        </w:r>
        <w:r>
          <w:rPr>
            <w:noProof/>
            <w:webHidden/>
          </w:rPr>
          <w:tab/>
        </w:r>
        <w:r>
          <w:rPr>
            <w:noProof/>
            <w:webHidden/>
          </w:rPr>
          <w:fldChar w:fldCharType="begin"/>
        </w:r>
        <w:r>
          <w:rPr>
            <w:noProof/>
            <w:webHidden/>
          </w:rPr>
          <w:instrText xml:space="preserve"> PAGEREF _Toc498265206 \h </w:instrText>
        </w:r>
        <w:r>
          <w:rPr>
            <w:noProof/>
            <w:webHidden/>
          </w:rPr>
        </w:r>
        <w:r>
          <w:rPr>
            <w:noProof/>
            <w:webHidden/>
          </w:rPr>
          <w:fldChar w:fldCharType="separate"/>
        </w:r>
        <w:r>
          <w:rPr>
            <w:noProof/>
            <w:webHidden/>
          </w:rPr>
          <w:t>10</w:t>
        </w:r>
        <w:r>
          <w:rPr>
            <w:noProof/>
            <w:webHidden/>
          </w:rPr>
          <w:fldChar w:fldCharType="end"/>
        </w:r>
      </w:hyperlink>
    </w:p>
    <w:p w14:paraId="5A756C09" w14:textId="2EF32101"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07" w:history="1">
        <w:r w:rsidRPr="002477B1">
          <w:rPr>
            <w:rStyle w:val="Hiperhivatkozs"/>
            <w:noProof/>
          </w:rPr>
          <w:t>2.1.2 Algoritmusok kategorizálása</w:t>
        </w:r>
        <w:r>
          <w:rPr>
            <w:noProof/>
            <w:webHidden/>
          </w:rPr>
          <w:tab/>
        </w:r>
        <w:r>
          <w:rPr>
            <w:noProof/>
            <w:webHidden/>
          </w:rPr>
          <w:fldChar w:fldCharType="begin"/>
        </w:r>
        <w:r>
          <w:rPr>
            <w:noProof/>
            <w:webHidden/>
          </w:rPr>
          <w:instrText xml:space="preserve"> PAGEREF _Toc498265207 \h </w:instrText>
        </w:r>
        <w:r>
          <w:rPr>
            <w:noProof/>
            <w:webHidden/>
          </w:rPr>
        </w:r>
        <w:r>
          <w:rPr>
            <w:noProof/>
            <w:webHidden/>
          </w:rPr>
          <w:fldChar w:fldCharType="separate"/>
        </w:r>
        <w:r>
          <w:rPr>
            <w:noProof/>
            <w:webHidden/>
          </w:rPr>
          <w:t>11</w:t>
        </w:r>
        <w:r>
          <w:rPr>
            <w:noProof/>
            <w:webHidden/>
          </w:rPr>
          <w:fldChar w:fldCharType="end"/>
        </w:r>
      </w:hyperlink>
    </w:p>
    <w:p w14:paraId="65BE6FA2" w14:textId="036766BA"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08" w:history="1">
        <w:r w:rsidRPr="002477B1">
          <w:rPr>
            <w:rStyle w:val="Hiperhivatkozs"/>
            <w:noProof/>
          </w:rPr>
          <w:t>2.1.3 Exploration exploitation probléma</w:t>
        </w:r>
        <w:r>
          <w:rPr>
            <w:noProof/>
            <w:webHidden/>
          </w:rPr>
          <w:tab/>
        </w:r>
        <w:r>
          <w:rPr>
            <w:noProof/>
            <w:webHidden/>
          </w:rPr>
          <w:fldChar w:fldCharType="begin"/>
        </w:r>
        <w:r>
          <w:rPr>
            <w:noProof/>
            <w:webHidden/>
          </w:rPr>
          <w:instrText xml:space="preserve"> PAGEREF _Toc498265208 \h </w:instrText>
        </w:r>
        <w:r>
          <w:rPr>
            <w:noProof/>
            <w:webHidden/>
          </w:rPr>
        </w:r>
        <w:r>
          <w:rPr>
            <w:noProof/>
            <w:webHidden/>
          </w:rPr>
          <w:fldChar w:fldCharType="separate"/>
        </w:r>
        <w:r>
          <w:rPr>
            <w:noProof/>
            <w:webHidden/>
          </w:rPr>
          <w:t>13</w:t>
        </w:r>
        <w:r>
          <w:rPr>
            <w:noProof/>
            <w:webHidden/>
          </w:rPr>
          <w:fldChar w:fldCharType="end"/>
        </w:r>
      </w:hyperlink>
    </w:p>
    <w:p w14:paraId="55CD75F0" w14:textId="56DB38C8"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09" w:history="1">
        <w:r w:rsidRPr="002477B1">
          <w:rPr>
            <w:rStyle w:val="Hiperhivatkozs"/>
            <w:noProof/>
          </w:rPr>
          <w:t>2.1.4 Gyakori felfedező függvények</w:t>
        </w:r>
        <w:r>
          <w:rPr>
            <w:noProof/>
            <w:webHidden/>
          </w:rPr>
          <w:tab/>
        </w:r>
        <w:r>
          <w:rPr>
            <w:noProof/>
            <w:webHidden/>
          </w:rPr>
          <w:fldChar w:fldCharType="begin"/>
        </w:r>
        <w:r>
          <w:rPr>
            <w:noProof/>
            <w:webHidden/>
          </w:rPr>
          <w:instrText xml:space="preserve"> PAGEREF _Toc498265209 \h </w:instrText>
        </w:r>
        <w:r>
          <w:rPr>
            <w:noProof/>
            <w:webHidden/>
          </w:rPr>
        </w:r>
        <w:r>
          <w:rPr>
            <w:noProof/>
            <w:webHidden/>
          </w:rPr>
          <w:fldChar w:fldCharType="separate"/>
        </w:r>
        <w:r>
          <w:rPr>
            <w:noProof/>
            <w:webHidden/>
          </w:rPr>
          <w:t>14</w:t>
        </w:r>
        <w:r>
          <w:rPr>
            <w:noProof/>
            <w:webHidden/>
          </w:rPr>
          <w:fldChar w:fldCharType="end"/>
        </w:r>
      </w:hyperlink>
    </w:p>
    <w:p w14:paraId="46325B18" w14:textId="2673358E"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10" w:history="1">
        <w:r w:rsidRPr="002477B1">
          <w:rPr>
            <w:rStyle w:val="Hiperhivatkozs"/>
            <w:noProof/>
          </w:rPr>
          <w:t>2.2 Neurális hálózatok</w:t>
        </w:r>
        <w:r>
          <w:rPr>
            <w:noProof/>
            <w:webHidden/>
          </w:rPr>
          <w:tab/>
        </w:r>
        <w:r>
          <w:rPr>
            <w:noProof/>
            <w:webHidden/>
          </w:rPr>
          <w:fldChar w:fldCharType="begin"/>
        </w:r>
        <w:r>
          <w:rPr>
            <w:noProof/>
            <w:webHidden/>
          </w:rPr>
          <w:instrText xml:space="preserve"> PAGEREF _Toc498265210 \h </w:instrText>
        </w:r>
        <w:r>
          <w:rPr>
            <w:noProof/>
            <w:webHidden/>
          </w:rPr>
        </w:r>
        <w:r>
          <w:rPr>
            <w:noProof/>
            <w:webHidden/>
          </w:rPr>
          <w:fldChar w:fldCharType="separate"/>
        </w:r>
        <w:r>
          <w:rPr>
            <w:noProof/>
            <w:webHidden/>
          </w:rPr>
          <w:t>14</w:t>
        </w:r>
        <w:r>
          <w:rPr>
            <w:noProof/>
            <w:webHidden/>
          </w:rPr>
          <w:fldChar w:fldCharType="end"/>
        </w:r>
      </w:hyperlink>
    </w:p>
    <w:p w14:paraId="14DD7892" w14:textId="3F506AC7"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11" w:history="1">
        <w:r w:rsidRPr="002477B1">
          <w:rPr>
            <w:rStyle w:val="Hiperhivatkozs"/>
            <w:noProof/>
          </w:rPr>
          <w:t>2.2.1 Neurális hálózatok felépítése</w:t>
        </w:r>
        <w:r>
          <w:rPr>
            <w:noProof/>
            <w:webHidden/>
          </w:rPr>
          <w:tab/>
        </w:r>
        <w:r>
          <w:rPr>
            <w:noProof/>
            <w:webHidden/>
          </w:rPr>
          <w:fldChar w:fldCharType="begin"/>
        </w:r>
        <w:r>
          <w:rPr>
            <w:noProof/>
            <w:webHidden/>
          </w:rPr>
          <w:instrText xml:space="preserve"> PAGEREF _Toc498265211 \h </w:instrText>
        </w:r>
        <w:r>
          <w:rPr>
            <w:noProof/>
            <w:webHidden/>
          </w:rPr>
        </w:r>
        <w:r>
          <w:rPr>
            <w:noProof/>
            <w:webHidden/>
          </w:rPr>
          <w:fldChar w:fldCharType="separate"/>
        </w:r>
        <w:r>
          <w:rPr>
            <w:noProof/>
            <w:webHidden/>
          </w:rPr>
          <w:t>14</w:t>
        </w:r>
        <w:r>
          <w:rPr>
            <w:noProof/>
            <w:webHidden/>
          </w:rPr>
          <w:fldChar w:fldCharType="end"/>
        </w:r>
      </w:hyperlink>
    </w:p>
    <w:p w14:paraId="0F672C25" w14:textId="6FCC5A3A"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12" w:history="1">
        <w:r w:rsidRPr="002477B1">
          <w:rPr>
            <w:rStyle w:val="Hiperhivatkozs"/>
            <w:noProof/>
          </w:rPr>
          <w:t>2.2.2 Aktivációs függvény szerepe és főbb típusai</w:t>
        </w:r>
        <w:r>
          <w:rPr>
            <w:noProof/>
            <w:webHidden/>
          </w:rPr>
          <w:tab/>
        </w:r>
        <w:r>
          <w:rPr>
            <w:noProof/>
            <w:webHidden/>
          </w:rPr>
          <w:fldChar w:fldCharType="begin"/>
        </w:r>
        <w:r>
          <w:rPr>
            <w:noProof/>
            <w:webHidden/>
          </w:rPr>
          <w:instrText xml:space="preserve"> PAGEREF _Toc498265212 \h </w:instrText>
        </w:r>
        <w:r>
          <w:rPr>
            <w:noProof/>
            <w:webHidden/>
          </w:rPr>
        </w:r>
        <w:r>
          <w:rPr>
            <w:noProof/>
            <w:webHidden/>
          </w:rPr>
          <w:fldChar w:fldCharType="separate"/>
        </w:r>
        <w:r>
          <w:rPr>
            <w:noProof/>
            <w:webHidden/>
          </w:rPr>
          <w:t>16</w:t>
        </w:r>
        <w:r>
          <w:rPr>
            <w:noProof/>
            <w:webHidden/>
          </w:rPr>
          <w:fldChar w:fldCharType="end"/>
        </w:r>
      </w:hyperlink>
    </w:p>
    <w:p w14:paraId="04153647" w14:textId="0B1E62E4"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13" w:history="1">
        <w:r w:rsidRPr="002477B1">
          <w:rPr>
            <w:rStyle w:val="Hiperhivatkozs"/>
            <w:noProof/>
          </w:rPr>
          <w:t>2.2.3 Neurális hálózatok alkalmazásai</w:t>
        </w:r>
        <w:r>
          <w:rPr>
            <w:noProof/>
            <w:webHidden/>
          </w:rPr>
          <w:tab/>
        </w:r>
        <w:r>
          <w:rPr>
            <w:noProof/>
            <w:webHidden/>
          </w:rPr>
          <w:fldChar w:fldCharType="begin"/>
        </w:r>
        <w:r>
          <w:rPr>
            <w:noProof/>
            <w:webHidden/>
          </w:rPr>
          <w:instrText xml:space="preserve"> PAGEREF _Toc498265213 \h </w:instrText>
        </w:r>
        <w:r>
          <w:rPr>
            <w:noProof/>
            <w:webHidden/>
          </w:rPr>
        </w:r>
        <w:r>
          <w:rPr>
            <w:noProof/>
            <w:webHidden/>
          </w:rPr>
          <w:fldChar w:fldCharType="separate"/>
        </w:r>
        <w:r>
          <w:rPr>
            <w:noProof/>
            <w:webHidden/>
          </w:rPr>
          <w:t>16</w:t>
        </w:r>
        <w:r>
          <w:rPr>
            <w:noProof/>
            <w:webHidden/>
          </w:rPr>
          <w:fldChar w:fldCharType="end"/>
        </w:r>
      </w:hyperlink>
    </w:p>
    <w:p w14:paraId="3CCFE310" w14:textId="13F0FD11"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14" w:history="1">
        <w:r w:rsidRPr="002477B1">
          <w:rPr>
            <w:rStyle w:val="Hiperhivatkozs"/>
            <w:noProof/>
          </w:rPr>
          <w:t>2.2.4 Költség függvények</w:t>
        </w:r>
        <w:r>
          <w:rPr>
            <w:noProof/>
            <w:webHidden/>
          </w:rPr>
          <w:tab/>
        </w:r>
        <w:r>
          <w:rPr>
            <w:noProof/>
            <w:webHidden/>
          </w:rPr>
          <w:fldChar w:fldCharType="begin"/>
        </w:r>
        <w:r>
          <w:rPr>
            <w:noProof/>
            <w:webHidden/>
          </w:rPr>
          <w:instrText xml:space="preserve"> PAGEREF _Toc498265214 \h </w:instrText>
        </w:r>
        <w:r>
          <w:rPr>
            <w:noProof/>
            <w:webHidden/>
          </w:rPr>
        </w:r>
        <w:r>
          <w:rPr>
            <w:noProof/>
            <w:webHidden/>
          </w:rPr>
          <w:fldChar w:fldCharType="separate"/>
        </w:r>
        <w:r>
          <w:rPr>
            <w:noProof/>
            <w:webHidden/>
          </w:rPr>
          <w:t>16</w:t>
        </w:r>
        <w:r>
          <w:rPr>
            <w:noProof/>
            <w:webHidden/>
          </w:rPr>
          <w:fldChar w:fldCharType="end"/>
        </w:r>
      </w:hyperlink>
    </w:p>
    <w:p w14:paraId="0E46A92B" w14:textId="2F0A7787"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15" w:history="1">
        <w:r w:rsidRPr="002477B1">
          <w:rPr>
            <w:rStyle w:val="Hiperhivatkozs"/>
            <w:noProof/>
          </w:rPr>
          <w:t>2.2.5 Hálózat tanítása</w:t>
        </w:r>
        <w:r>
          <w:rPr>
            <w:noProof/>
            <w:webHidden/>
          </w:rPr>
          <w:tab/>
        </w:r>
        <w:r>
          <w:rPr>
            <w:noProof/>
            <w:webHidden/>
          </w:rPr>
          <w:fldChar w:fldCharType="begin"/>
        </w:r>
        <w:r>
          <w:rPr>
            <w:noProof/>
            <w:webHidden/>
          </w:rPr>
          <w:instrText xml:space="preserve"> PAGEREF _Toc498265215 \h </w:instrText>
        </w:r>
        <w:r>
          <w:rPr>
            <w:noProof/>
            <w:webHidden/>
          </w:rPr>
        </w:r>
        <w:r>
          <w:rPr>
            <w:noProof/>
            <w:webHidden/>
          </w:rPr>
          <w:fldChar w:fldCharType="separate"/>
        </w:r>
        <w:r>
          <w:rPr>
            <w:noProof/>
            <w:webHidden/>
          </w:rPr>
          <w:t>17</w:t>
        </w:r>
        <w:r>
          <w:rPr>
            <w:noProof/>
            <w:webHidden/>
          </w:rPr>
          <w:fldChar w:fldCharType="end"/>
        </w:r>
      </w:hyperlink>
    </w:p>
    <w:p w14:paraId="47D48D9E" w14:textId="58EAF11A"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16" w:history="1">
        <w:r w:rsidRPr="002477B1">
          <w:rPr>
            <w:rStyle w:val="Hiperhivatkozs"/>
            <w:noProof/>
          </w:rPr>
          <w:t>2.2.6 Neurális hálózatok típusai</w:t>
        </w:r>
        <w:r>
          <w:rPr>
            <w:noProof/>
            <w:webHidden/>
          </w:rPr>
          <w:tab/>
        </w:r>
        <w:r>
          <w:rPr>
            <w:noProof/>
            <w:webHidden/>
          </w:rPr>
          <w:fldChar w:fldCharType="begin"/>
        </w:r>
        <w:r>
          <w:rPr>
            <w:noProof/>
            <w:webHidden/>
          </w:rPr>
          <w:instrText xml:space="preserve"> PAGEREF _Toc498265216 \h </w:instrText>
        </w:r>
        <w:r>
          <w:rPr>
            <w:noProof/>
            <w:webHidden/>
          </w:rPr>
        </w:r>
        <w:r>
          <w:rPr>
            <w:noProof/>
            <w:webHidden/>
          </w:rPr>
          <w:fldChar w:fldCharType="separate"/>
        </w:r>
        <w:r>
          <w:rPr>
            <w:noProof/>
            <w:webHidden/>
          </w:rPr>
          <w:t>17</w:t>
        </w:r>
        <w:r>
          <w:rPr>
            <w:noProof/>
            <w:webHidden/>
          </w:rPr>
          <w:fldChar w:fldCharType="end"/>
        </w:r>
      </w:hyperlink>
    </w:p>
    <w:p w14:paraId="4049CCAD" w14:textId="7A846300"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17" w:history="1">
        <w:r w:rsidRPr="002477B1">
          <w:rPr>
            <w:rStyle w:val="Hiperhivatkozs"/>
            <w:noProof/>
          </w:rPr>
          <w:t>2.3 Deep reinfoce</w:t>
        </w:r>
        <w:r w:rsidRPr="002477B1">
          <w:rPr>
            <w:rStyle w:val="Hiperhivatkozs"/>
            <w:noProof/>
          </w:rPr>
          <w:t>m</w:t>
        </w:r>
        <w:r w:rsidRPr="002477B1">
          <w:rPr>
            <w:rStyle w:val="Hiperhivatkozs"/>
            <w:noProof/>
          </w:rPr>
          <w:t>ent learning</w:t>
        </w:r>
        <w:r>
          <w:rPr>
            <w:noProof/>
            <w:webHidden/>
          </w:rPr>
          <w:tab/>
        </w:r>
        <w:r>
          <w:rPr>
            <w:noProof/>
            <w:webHidden/>
          </w:rPr>
          <w:fldChar w:fldCharType="begin"/>
        </w:r>
        <w:r>
          <w:rPr>
            <w:noProof/>
            <w:webHidden/>
          </w:rPr>
          <w:instrText xml:space="preserve"> PAGEREF _Toc498265217 \h </w:instrText>
        </w:r>
        <w:r>
          <w:rPr>
            <w:noProof/>
            <w:webHidden/>
          </w:rPr>
        </w:r>
        <w:r>
          <w:rPr>
            <w:noProof/>
            <w:webHidden/>
          </w:rPr>
          <w:fldChar w:fldCharType="separate"/>
        </w:r>
        <w:r>
          <w:rPr>
            <w:noProof/>
            <w:webHidden/>
          </w:rPr>
          <w:t>17</w:t>
        </w:r>
        <w:r>
          <w:rPr>
            <w:noProof/>
            <w:webHidden/>
          </w:rPr>
          <w:fldChar w:fldCharType="end"/>
        </w:r>
      </w:hyperlink>
    </w:p>
    <w:p w14:paraId="6A3DE05D" w14:textId="1E1EB617"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18" w:history="1">
        <w:r w:rsidRPr="002477B1">
          <w:rPr>
            <w:rStyle w:val="Hiperhivatkozs"/>
            <w:noProof/>
          </w:rPr>
          <w:t>2.3.1 Motiváció</w:t>
        </w:r>
        <w:r>
          <w:rPr>
            <w:noProof/>
            <w:webHidden/>
          </w:rPr>
          <w:tab/>
        </w:r>
        <w:r>
          <w:rPr>
            <w:noProof/>
            <w:webHidden/>
          </w:rPr>
          <w:fldChar w:fldCharType="begin"/>
        </w:r>
        <w:r>
          <w:rPr>
            <w:noProof/>
            <w:webHidden/>
          </w:rPr>
          <w:instrText xml:space="preserve"> PAGEREF _Toc498265218 \h </w:instrText>
        </w:r>
        <w:r>
          <w:rPr>
            <w:noProof/>
            <w:webHidden/>
          </w:rPr>
        </w:r>
        <w:r>
          <w:rPr>
            <w:noProof/>
            <w:webHidden/>
          </w:rPr>
          <w:fldChar w:fldCharType="separate"/>
        </w:r>
        <w:r>
          <w:rPr>
            <w:noProof/>
            <w:webHidden/>
          </w:rPr>
          <w:t>17</w:t>
        </w:r>
        <w:r>
          <w:rPr>
            <w:noProof/>
            <w:webHidden/>
          </w:rPr>
          <w:fldChar w:fldCharType="end"/>
        </w:r>
      </w:hyperlink>
    </w:p>
    <w:p w14:paraId="62D52F9E" w14:textId="2F4E5F9F"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19" w:history="1">
        <w:r w:rsidRPr="002477B1">
          <w:rPr>
            <w:rStyle w:val="Hiperhivatkozs"/>
            <w:noProof/>
          </w:rPr>
          <w:t>2.3.2 DQN</w:t>
        </w:r>
        <w:r>
          <w:rPr>
            <w:noProof/>
            <w:webHidden/>
          </w:rPr>
          <w:tab/>
        </w:r>
        <w:r>
          <w:rPr>
            <w:noProof/>
            <w:webHidden/>
          </w:rPr>
          <w:fldChar w:fldCharType="begin"/>
        </w:r>
        <w:r>
          <w:rPr>
            <w:noProof/>
            <w:webHidden/>
          </w:rPr>
          <w:instrText xml:space="preserve"> PAGEREF _Toc498265219 \h </w:instrText>
        </w:r>
        <w:r>
          <w:rPr>
            <w:noProof/>
            <w:webHidden/>
          </w:rPr>
        </w:r>
        <w:r>
          <w:rPr>
            <w:noProof/>
            <w:webHidden/>
          </w:rPr>
          <w:fldChar w:fldCharType="separate"/>
        </w:r>
        <w:r>
          <w:rPr>
            <w:noProof/>
            <w:webHidden/>
          </w:rPr>
          <w:t>17</w:t>
        </w:r>
        <w:r>
          <w:rPr>
            <w:noProof/>
            <w:webHidden/>
          </w:rPr>
          <w:fldChar w:fldCharType="end"/>
        </w:r>
      </w:hyperlink>
    </w:p>
    <w:p w14:paraId="2790A674" w14:textId="73110A5B"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20" w:history="1">
        <w:r w:rsidRPr="002477B1">
          <w:rPr>
            <w:rStyle w:val="Hiperhivatkozs"/>
            <w:noProof/>
          </w:rPr>
          <w:t>2.3.3 DDQN</w:t>
        </w:r>
        <w:r>
          <w:rPr>
            <w:noProof/>
            <w:webHidden/>
          </w:rPr>
          <w:tab/>
        </w:r>
        <w:r>
          <w:rPr>
            <w:noProof/>
            <w:webHidden/>
          </w:rPr>
          <w:fldChar w:fldCharType="begin"/>
        </w:r>
        <w:r>
          <w:rPr>
            <w:noProof/>
            <w:webHidden/>
          </w:rPr>
          <w:instrText xml:space="preserve"> PAGEREF _Toc498265220 \h </w:instrText>
        </w:r>
        <w:r>
          <w:rPr>
            <w:noProof/>
            <w:webHidden/>
          </w:rPr>
        </w:r>
        <w:r>
          <w:rPr>
            <w:noProof/>
            <w:webHidden/>
          </w:rPr>
          <w:fldChar w:fldCharType="separate"/>
        </w:r>
        <w:r>
          <w:rPr>
            <w:noProof/>
            <w:webHidden/>
          </w:rPr>
          <w:t>18</w:t>
        </w:r>
        <w:r>
          <w:rPr>
            <w:noProof/>
            <w:webHidden/>
          </w:rPr>
          <w:fldChar w:fldCharType="end"/>
        </w:r>
      </w:hyperlink>
    </w:p>
    <w:p w14:paraId="734E72C0" w14:textId="52EFDB90"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21" w:history="1">
        <w:r w:rsidRPr="002477B1">
          <w:rPr>
            <w:rStyle w:val="Hiperhivatkozs"/>
            <w:noProof/>
          </w:rPr>
          <w:t>2.3.4 DDPG</w:t>
        </w:r>
        <w:r>
          <w:rPr>
            <w:noProof/>
            <w:webHidden/>
          </w:rPr>
          <w:tab/>
        </w:r>
        <w:r>
          <w:rPr>
            <w:noProof/>
            <w:webHidden/>
          </w:rPr>
          <w:fldChar w:fldCharType="begin"/>
        </w:r>
        <w:r>
          <w:rPr>
            <w:noProof/>
            <w:webHidden/>
          </w:rPr>
          <w:instrText xml:space="preserve"> PAGEREF _Toc498265221 \h </w:instrText>
        </w:r>
        <w:r>
          <w:rPr>
            <w:noProof/>
            <w:webHidden/>
          </w:rPr>
        </w:r>
        <w:r>
          <w:rPr>
            <w:noProof/>
            <w:webHidden/>
          </w:rPr>
          <w:fldChar w:fldCharType="separate"/>
        </w:r>
        <w:r>
          <w:rPr>
            <w:noProof/>
            <w:webHidden/>
          </w:rPr>
          <w:t>19</w:t>
        </w:r>
        <w:r>
          <w:rPr>
            <w:noProof/>
            <w:webHidden/>
          </w:rPr>
          <w:fldChar w:fldCharType="end"/>
        </w:r>
      </w:hyperlink>
    </w:p>
    <w:p w14:paraId="23951BF3" w14:textId="53351776"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22" w:history="1">
        <w:r w:rsidRPr="002477B1">
          <w:rPr>
            <w:rStyle w:val="Hiperhivatkozs"/>
            <w:noProof/>
          </w:rPr>
          <w:t>2.4 Pályatervezés</w:t>
        </w:r>
        <w:r>
          <w:rPr>
            <w:noProof/>
            <w:webHidden/>
          </w:rPr>
          <w:tab/>
        </w:r>
        <w:r>
          <w:rPr>
            <w:noProof/>
            <w:webHidden/>
          </w:rPr>
          <w:fldChar w:fldCharType="begin"/>
        </w:r>
        <w:r>
          <w:rPr>
            <w:noProof/>
            <w:webHidden/>
          </w:rPr>
          <w:instrText xml:space="preserve"> PAGEREF _Toc498265222 \h </w:instrText>
        </w:r>
        <w:r>
          <w:rPr>
            <w:noProof/>
            <w:webHidden/>
          </w:rPr>
        </w:r>
        <w:r>
          <w:rPr>
            <w:noProof/>
            <w:webHidden/>
          </w:rPr>
          <w:fldChar w:fldCharType="separate"/>
        </w:r>
        <w:r>
          <w:rPr>
            <w:noProof/>
            <w:webHidden/>
          </w:rPr>
          <w:t>19</w:t>
        </w:r>
        <w:r>
          <w:rPr>
            <w:noProof/>
            <w:webHidden/>
          </w:rPr>
          <w:fldChar w:fldCharType="end"/>
        </w:r>
      </w:hyperlink>
    </w:p>
    <w:p w14:paraId="2A5DF7D8" w14:textId="268EAF3B"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23" w:history="1">
        <w:r w:rsidRPr="002477B1">
          <w:rPr>
            <w:rStyle w:val="Hiperhivatkozs"/>
            <w:noProof/>
          </w:rPr>
          <w:t>2.4.1 Motiváció</w:t>
        </w:r>
        <w:r>
          <w:rPr>
            <w:noProof/>
            <w:webHidden/>
          </w:rPr>
          <w:tab/>
        </w:r>
        <w:r>
          <w:rPr>
            <w:noProof/>
            <w:webHidden/>
          </w:rPr>
          <w:fldChar w:fldCharType="begin"/>
        </w:r>
        <w:r>
          <w:rPr>
            <w:noProof/>
            <w:webHidden/>
          </w:rPr>
          <w:instrText xml:space="preserve"> PAGEREF _Toc498265223 \h </w:instrText>
        </w:r>
        <w:r>
          <w:rPr>
            <w:noProof/>
            <w:webHidden/>
          </w:rPr>
        </w:r>
        <w:r>
          <w:rPr>
            <w:noProof/>
            <w:webHidden/>
          </w:rPr>
          <w:fldChar w:fldCharType="separate"/>
        </w:r>
        <w:r>
          <w:rPr>
            <w:noProof/>
            <w:webHidden/>
          </w:rPr>
          <w:t>19</w:t>
        </w:r>
        <w:r>
          <w:rPr>
            <w:noProof/>
            <w:webHidden/>
          </w:rPr>
          <w:fldChar w:fldCharType="end"/>
        </w:r>
      </w:hyperlink>
    </w:p>
    <w:p w14:paraId="71F9E6A4" w14:textId="09ACEF13"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24" w:history="1">
        <w:r w:rsidRPr="002477B1">
          <w:rPr>
            <w:rStyle w:val="Hiperhivatkozs"/>
            <w:noProof/>
          </w:rPr>
          <w:t>2.4.2 Gyakori algoritmusok</w:t>
        </w:r>
        <w:r>
          <w:rPr>
            <w:noProof/>
            <w:webHidden/>
          </w:rPr>
          <w:tab/>
        </w:r>
        <w:r>
          <w:rPr>
            <w:noProof/>
            <w:webHidden/>
          </w:rPr>
          <w:fldChar w:fldCharType="begin"/>
        </w:r>
        <w:r>
          <w:rPr>
            <w:noProof/>
            <w:webHidden/>
          </w:rPr>
          <w:instrText xml:space="preserve"> PAGEREF _Toc498265224 \h </w:instrText>
        </w:r>
        <w:r>
          <w:rPr>
            <w:noProof/>
            <w:webHidden/>
          </w:rPr>
        </w:r>
        <w:r>
          <w:rPr>
            <w:noProof/>
            <w:webHidden/>
          </w:rPr>
          <w:fldChar w:fldCharType="separate"/>
        </w:r>
        <w:r>
          <w:rPr>
            <w:noProof/>
            <w:webHidden/>
          </w:rPr>
          <w:t>19</w:t>
        </w:r>
        <w:r>
          <w:rPr>
            <w:noProof/>
            <w:webHidden/>
          </w:rPr>
          <w:fldChar w:fldCharType="end"/>
        </w:r>
      </w:hyperlink>
    </w:p>
    <w:p w14:paraId="1B12253B" w14:textId="73576100" w:rsidR="00F34E22" w:rsidRDefault="00F34E22">
      <w:pPr>
        <w:pStyle w:val="TJ1"/>
        <w:rPr>
          <w:rFonts w:asciiTheme="minorHAnsi" w:eastAsiaTheme="minorEastAsia" w:hAnsiTheme="minorHAnsi" w:cstheme="minorBidi"/>
          <w:b w:val="0"/>
          <w:noProof/>
          <w:sz w:val="22"/>
          <w:szCs w:val="22"/>
          <w:lang w:eastAsia="hu-HU"/>
        </w:rPr>
      </w:pPr>
      <w:hyperlink w:anchor="_Toc498265225" w:history="1">
        <w:r w:rsidRPr="002477B1">
          <w:rPr>
            <w:rStyle w:val="Hiperhivatkozs"/>
            <w:noProof/>
          </w:rPr>
          <w:t>3 Megerősítéses tanulás a gyakorlatban</w:t>
        </w:r>
        <w:r>
          <w:rPr>
            <w:noProof/>
            <w:webHidden/>
          </w:rPr>
          <w:tab/>
        </w:r>
        <w:r>
          <w:rPr>
            <w:noProof/>
            <w:webHidden/>
          </w:rPr>
          <w:fldChar w:fldCharType="begin"/>
        </w:r>
        <w:r>
          <w:rPr>
            <w:noProof/>
            <w:webHidden/>
          </w:rPr>
          <w:instrText xml:space="preserve"> PAGEREF _Toc498265225 \h </w:instrText>
        </w:r>
        <w:r>
          <w:rPr>
            <w:noProof/>
            <w:webHidden/>
          </w:rPr>
        </w:r>
        <w:r>
          <w:rPr>
            <w:noProof/>
            <w:webHidden/>
          </w:rPr>
          <w:fldChar w:fldCharType="separate"/>
        </w:r>
        <w:r>
          <w:rPr>
            <w:noProof/>
            <w:webHidden/>
          </w:rPr>
          <w:t>20</w:t>
        </w:r>
        <w:r>
          <w:rPr>
            <w:noProof/>
            <w:webHidden/>
          </w:rPr>
          <w:fldChar w:fldCharType="end"/>
        </w:r>
      </w:hyperlink>
    </w:p>
    <w:p w14:paraId="222B0175" w14:textId="61FBBAE5"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26" w:history="1">
        <w:r w:rsidRPr="002477B1">
          <w:rPr>
            <w:rStyle w:val="Hiperhivatkozs"/>
            <w:noProof/>
          </w:rPr>
          <w:t>3.1 Kő-papír-olló megerősítéses tanulással</w:t>
        </w:r>
        <w:r>
          <w:rPr>
            <w:noProof/>
            <w:webHidden/>
          </w:rPr>
          <w:tab/>
        </w:r>
        <w:r>
          <w:rPr>
            <w:noProof/>
            <w:webHidden/>
          </w:rPr>
          <w:fldChar w:fldCharType="begin"/>
        </w:r>
        <w:r>
          <w:rPr>
            <w:noProof/>
            <w:webHidden/>
          </w:rPr>
          <w:instrText xml:space="preserve"> PAGEREF _Toc498265226 \h </w:instrText>
        </w:r>
        <w:r>
          <w:rPr>
            <w:noProof/>
            <w:webHidden/>
          </w:rPr>
        </w:r>
        <w:r>
          <w:rPr>
            <w:noProof/>
            <w:webHidden/>
          </w:rPr>
          <w:fldChar w:fldCharType="separate"/>
        </w:r>
        <w:r>
          <w:rPr>
            <w:noProof/>
            <w:webHidden/>
          </w:rPr>
          <w:t>20</w:t>
        </w:r>
        <w:r>
          <w:rPr>
            <w:noProof/>
            <w:webHidden/>
          </w:rPr>
          <w:fldChar w:fldCharType="end"/>
        </w:r>
      </w:hyperlink>
    </w:p>
    <w:p w14:paraId="66E3A1BF" w14:textId="115EDA7B"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27" w:history="1">
        <w:r w:rsidRPr="002477B1">
          <w:rPr>
            <w:rStyle w:val="Hiperhivatkozs"/>
            <w:noProof/>
          </w:rPr>
          <w:t>3.2 Kő papír-olló neurális hálóval</w:t>
        </w:r>
        <w:r>
          <w:rPr>
            <w:noProof/>
            <w:webHidden/>
          </w:rPr>
          <w:tab/>
        </w:r>
        <w:r>
          <w:rPr>
            <w:noProof/>
            <w:webHidden/>
          </w:rPr>
          <w:fldChar w:fldCharType="begin"/>
        </w:r>
        <w:r>
          <w:rPr>
            <w:noProof/>
            <w:webHidden/>
          </w:rPr>
          <w:instrText xml:space="preserve"> PAGEREF _Toc498265227 \h </w:instrText>
        </w:r>
        <w:r>
          <w:rPr>
            <w:noProof/>
            <w:webHidden/>
          </w:rPr>
        </w:r>
        <w:r>
          <w:rPr>
            <w:noProof/>
            <w:webHidden/>
          </w:rPr>
          <w:fldChar w:fldCharType="separate"/>
        </w:r>
        <w:r>
          <w:rPr>
            <w:noProof/>
            <w:webHidden/>
          </w:rPr>
          <w:t>20</w:t>
        </w:r>
        <w:r>
          <w:rPr>
            <w:noProof/>
            <w:webHidden/>
          </w:rPr>
          <w:fldChar w:fldCharType="end"/>
        </w:r>
      </w:hyperlink>
    </w:p>
    <w:p w14:paraId="45C0F7B9" w14:textId="41EFB388"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28" w:history="1">
        <w:r w:rsidRPr="002477B1">
          <w:rPr>
            <w:rStyle w:val="Hiperhivatkozs"/>
            <w:noProof/>
          </w:rPr>
          <w:t>3.3 Értékelés</w:t>
        </w:r>
        <w:r>
          <w:rPr>
            <w:noProof/>
            <w:webHidden/>
          </w:rPr>
          <w:tab/>
        </w:r>
        <w:r>
          <w:rPr>
            <w:noProof/>
            <w:webHidden/>
          </w:rPr>
          <w:fldChar w:fldCharType="begin"/>
        </w:r>
        <w:r>
          <w:rPr>
            <w:noProof/>
            <w:webHidden/>
          </w:rPr>
          <w:instrText xml:space="preserve"> PAGEREF _Toc498265228 \h </w:instrText>
        </w:r>
        <w:r>
          <w:rPr>
            <w:noProof/>
            <w:webHidden/>
          </w:rPr>
        </w:r>
        <w:r>
          <w:rPr>
            <w:noProof/>
            <w:webHidden/>
          </w:rPr>
          <w:fldChar w:fldCharType="separate"/>
        </w:r>
        <w:r>
          <w:rPr>
            <w:noProof/>
            <w:webHidden/>
          </w:rPr>
          <w:t>20</w:t>
        </w:r>
        <w:r>
          <w:rPr>
            <w:noProof/>
            <w:webHidden/>
          </w:rPr>
          <w:fldChar w:fldCharType="end"/>
        </w:r>
      </w:hyperlink>
    </w:p>
    <w:p w14:paraId="16EC5E29" w14:textId="6F5F4C33" w:rsidR="00F34E22" w:rsidRDefault="00F34E22">
      <w:pPr>
        <w:pStyle w:val="TJ1"/>
        <w:rPr>
          <w:rFonts w:asciiTheme="minorHAnsi" w:eastAsiaTheme="minorEastAsia" w:hAnsiTheme="minorHAnsi" w:cstheme="minorBidi"/>
          <w:b w:val="0"/>
          <w:noProof/>
          <w:sz w:val="22"/>
          <w:szCs w:val="22"/>
          <w:lang w:eastAsia="hu-HU"/>
        </w:rPr>
      </w:pPr>
      <w:hyperlink w:anchor="_Toc498265229" w:history="1">
        <w:r w:rsidRPr="002477B1">
          <w:rPr>
            <w:rStyle w:val="Hiperhivatkozs"/>
            <w:noProof/>
          </w:rPr>
          <w:t>4 Versenyautó irányításának megvalósítása</w:t>
        </w:r>
        <w:r>
          <w:rPr>
            <w:noProof/>
            <w:webHidden/>
          </w:rPr>
          <w:tab/>
        </w:r>
        <w:r>
          <w:rPr>
            <w:noProof/>
            <w:webHidden/>
          </w:rPr>
          <w:fldChar w:fldCharType="begin"/>
        </w:r>
        <w:r>
          <w:rPr>
            <w:noProof/>
            <w:webHidden/>
          </w:rPr>
          <w:instrText xml:space="preserve"> PAGEREF _Toc498265229 \h </w:instrText>
        </w:r>
        <w:r>
          <w:rPr>
            <w:noProof/>
            <w:webHidden/>
          </w:rPr>
        </w:r>
        <w:r>
          <w:rPr>
            <w:noProof/>
            <w:webHidden/>
          </w:rPr>
          <w:fldChar w:fldCharType="separate"/>
        </w:r>
        <w:r>
          <w:rPr>
            <w:noProof/>
            <w:webHidden/>
          </w:rPr>
          <w:t>22</w:t>
        </w:r>
        <w:r>
          <w:rPr>
            <w:noProof/>
            <w:webHidden/>
          </w:rPr>
          <w:fldChar w:fldCharType="end"/>
        </w:r>
      </w:hyperlink>
    </w:p>
    <w:p w14:paraId="04E4F83B" w14:textId="6D50B8CD"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30" w:history="1">
        <w:r w:rsidRPr="002477B1">
          <w:rPr>
            <w:rStyle w:val="Hiperhivatkozs"/>
            <w:noProof/>
          </w:rPr>
          <w:t>4.1 Szimulátor</w:t>
        </w:r>
        <w:r>
          <w:rPr>
            <w:noProof/>
            <w:webHidden/>
          </w:rPr>
          <w:tab/>
        </w:r>
        <w:r>
          <w:rPr>
            <w:noProof/>
            <w:webHidden/>
          </w:rPr>
          <w:fldChar w:fldCharType="begin"/>
        </w:r>
        <w:r>
          <w:rPr>
            <w:noProof/>
            <w:webHidden/>
          </w:rPr>
          <w:instrText xml:space="preserve"> PAGEREF _Toc498265230 \h </w:instrText>
        </w:r>
        <w:r>
          <w:rPr>
            <w:noProof/>
            <w:webHidden/>
          </w:rPr>
        </w:r>
        <w:r>
          <w:rPr>
            <w:noProof/>
            <w:webHidden/>
          </w:rPr>
          <w:fldChar w:fldCharType="separate"/>
        </w:r>
        <w:r>
          <w:rPr>
            <w:noProof/>
            <w:webHidden/>
          </w:rPr>
          <w:t>22</w:t>
        </w:r>
        <w:r>
          <w:rPr>
            <w:noProof/>
            <w:webHidden/>
          </w:rPr>
          <w:fldChar w:fldCharType="end"/>
        </w:r>
      </w:hyperlink>
    </w:p>
    <w:p w14:paraId="5F139EC9" w14:textId="74F552E7"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31" w:history="1">
        <w:r w:rsidRPr="002477B1">
          <w:rPr>
            <w:rStyle w:val="Hiperhivatkozs"/>
            <w:noProof/>
          </w:rPr>
          <w:t>4.2 Kinematikai modell</w:t>
        </w:r>
        <w:r>
          <w:rPr>
            <w:noProof/>
            <w:webHidden/>
          </w:rPr>
          <w:tab/>
        </w:r>
        <w:r>
          <w:rPr>
            <w:noProof/>
            <w:webHidden/>
          </w:rPr>
          <w:fldChar w:fldCharType="begin"/>
        </w:r>
        <w:r>
          <w:rPr>
            <w:noProof/>
            <w:webHidden/>
          </w:rPr>
          <w:instrText xml:space="preserve"> PAGEREF _Toc498265231 \h </w:instrText>
        </w:r>
        <w:r>
          <w:rPr>
            <w:noProof/>
            <w:webHidden/>
          </w:rPr>
        </w:r>
        <w:r>
          <w:rPr>
            <w:noProof/>
            <w:webHidden/>
          </w:rPr>
          <w:fldChar w:fldCharType="separate"/>
        </w:r>
        <w:r>
          <w:rPr>
            <w:noProof/>
            <w:webHidden/>
          </w:rPr>
          <w:t>22</w:t>
        </w:r>
        <w:r>
          <w:rPr>
            <w:noProof/>
            <w:webHidden/>
          </w:rPr>
          <w:fldChar w:fldCharType="end"/>
        </w:r>
      </w:hyperlink>
    </w:p>
    <w:p w14:paraId="0EBF7D6F" w14:textId="01E8582F"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32" w:history="1">
        <w:r w:rsidRPr="002477B1">
          <w:rPr>
            <w:rStyle w:val="Hiperhivatkozs"/>
            <w:noProof/>
          </w:rPr>
          <w:t>4.3 Probléma nehézségei</w:t>
        </w:r>
        <w:r>
          <w:rPr>
            <w:noProof/>
            <w:webHidden/>
          </w:rPr>
          <w:tab/>
        </w:r>
        <w:r>
          <w:rPr>
            <w:noProof/>
            <w:webHidden/>
          </w:rPr>
          <w:fldChar w:fldCharType="begin"/>
        </w:r>
        <w:r>
          <w:rPr>
            <w:noProof/>
            <w:webHidden/>
          </w:rPr>
          <w:instrText xml:space="preserve"> PAGEREF _Toc498265232 \h </w:instrText>
        </w:r>
        <w:r>
          <w:rPr>
            <w:noProof/>
            <w:webHidden/>
          </w:rPr>
        </w:r>
        <w:r>
          <w:rPr>
            <w:noProof/>
            <w:webHidden/>
          </w:rPr>
          <w:fldChar w:fldCharType="separate"/>
        </w:r>
        <w:r>
          <w:rPr>
            <w:noProof/>
            <w:webHidden/>
          </w:rPr>
          <w:t>22</w:t>
        </w:r>
        <w:r>
          <w:rPr>
            <w:noProof/>
            <w:webHidden/>
          </w:rPr>
          <w:fldChar w:fldCharType="end"/>
        </w:r>
      </w:hyperlink>
    </w:p>
    <w:p w14:paraId="633BBAD4" w14:textId="49D1705E"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33" w:history="1">
        <w:r w:rsidRPr="002477B1">
          <w:rPr>
            <w:rStyle w:val="Hiperhivatkozs"/>
            <w:noProof/>
          </w:rPr>
          <w:t>4.4 Elméleti megfontolások</w:t>
        </w:r>
        <w:r>
          <w:rPr>
            <w:noProof/>
            <w:webHidden/>
          </w:rPr>
          <w:tab/>
        </w:r>
        <w:r>
          <w:rPr>
            <w:noProof/>
            <w:webHidden/>
          </w:rPr>
          <w:fldChar w:fldCharType="begin"/>
        </w:r>
        <w:r>
          <w:rPr>
            <w:noProof/>
            <w:webHidden/>
          </w:rPr>
          <w:instrText xml:space="preserve"> PAGEREF _Toc498265233 \h </w:instrText>
        </w:r>
        <w:r>
          <w:rPr>
            <w:noProof/>
            <w:webHidden/>
          </w:rPr>
        </w:r>
        <w:r>
          <w:rPr>
            <w:noProof/>
            <w:webHidden/>
          </w:rPr>
          <w:fldChar w:fldCharType="separate"/>
        </w:r>
        <w:r>
          <w:rPr>
            <w:noProof/>
            <w:webHidden/>
          </w:rPr>
          <w:t>22</w:t>
        </w:r>
        <w:r>
          <w:rPr>
            <w:noProof/>
            <w:webHidden/>
          </w:rPr>
          <w:fldChar w:fldCharType="end"/>
        </w:r>
      </w:hyperlink>
    </w:p>
    <w:p w14:paraId="057B3701" w14:textId="0A84EDFF"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34" w:history="1">
        <w:r w:rsidRPr="002477B1">
          <w:rPr>
            <w:rStyle w:val="Hiperhivatkozs"/>
            <w:noProof/>
          </w:rPr>
          <w:t>4.4.1 Bemenetek</w:t>
        </w:r>
        <w:r>
          <w:rPr>
            <w:noProof/>
            <w:webHidden/>
          </w:rPr>
          <w:tab/>
        </w:r>
        <w:r>
          <w:rPr>
            <w:noProof/>
            <w:webHidden/>
          </w:rPr>
          <w:fldChar w:fldCharType="begin"/>
        </w:r>
        <w:r>
          <w:rPr>
            <w:noProof/>
            <w:webHidden/>
          </w:rPr>
          <w:instrText xml:space="preserve"> PAGEREF _Toc498265234 \h </w:instrText>
        </w:r>
        <w:r>
          <w:rPr>
            <w:noProof/>
            <w:webHidden/>
          </w:rPr>
        </w:r>
        <w:r>
          <w:rPr>
            <w:noProof/>
            <w:webHidden/>
          </w:rPr>
          <w:fldChar w:fldCharType="separate"/>
        </w:r>
        <w:r>
          <w:rPr>
            <w:noProof/>
            <w:webHidden/>
          </w:rPr>
          <w:t>22</w:t>
        </w:r>
        <w:r>
          <w:rPr>
            <w:noProof/>
            <w:webHidden/>
          </w:rPr>
          <w:fldChar w:fldCharType="end"/>
        </w:r>
      </w:hyperlink>
    </w:p>
    <w:p w14:paraId="62F9C8A0" w14:textId="08DBAD80"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35" w:history="1">
        <w:r w:rsidRPr="002477B1">
          <w:rPr>
            <w:rStyle w:val="Hiperhivatkozs"/>
            <w:noProof/>
          </w:rPr>
          <w:t>4.4.2 A jutalom függvény</w:t>
        </w:r>
        <w:r>
          <w:rPr>
            <w:noProof/>
            <w:webHidden/>
          </w:rPr>
          <w:tab/>
        </w:r>
        <w:r>
          <w:rPr>
            <w:noProof/>
            <w:webHidden/>
          </w:rPr>
          <w:fldChar w:fldCharType="begin"/>
        </w:r>
        <w:r>
          <w:rPr>
            <w:noProof/>
            <w:webHidden/>
          </w:rPr>
          <w:instrText xml:space="preserve"> PAGEREF _Toc498265235 \h </w:instrText>
        </w:r>
        <w:r>
          <w:rPr>
            <w:noProof/>
            <w:webHidden/>
          </w:rPr>
        </w:r>
        <w:r>
          <w:rPr>
            <w:noProof/>
            <w:webHidden/>
          </w:rPr>
          <w:fldChar w:fldCharType="separate"/>
        </w:r>
        <w:r>
          <w:rPr>
            <w:noProof/>
            <w:webHidden/>
          </w:rPr>
          <w:t>22</w:t>
        </w:r>
        <w:r>
          <w:rPr>
            <w:noProof/>
            <w:webHidden/>
          </w:rPr>
          <w:fldChar w:fldCharType="end"/>
        </w:r>
      </w:hyperlink>
    </w:p>
    <w:p w14:paraId="239282DC" w14:textId="5F56BD0B"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36" w:history="1">
        <w:r w:rsidRPr="002477B1">
          <w:rPr>
            <w:rStyle w:val="Hiperhivatkozs"/>
            <w:noProof/>
          </w:rPr>
          <w:t>4.4.3 Alkalmazott exploration function</w:t>
        </w:r>
        <w:r>
          <w:rPr>
            <w:noProof/>
            <w:webHidden/>
          </w:rPr>
          <w:tab/>
        </w:r>
        <w:r>
          <w:rPr>
            <w:noProof/>
            <w:webHidden/>
          </w:rPr>
          <w:fldChar w:fldCharType="begin"/>
        </w:r>
        <w:r>
          <w:rPr>
            <w:noProof/>
            <w:webHidden/>
          </w:rPr>
          <w:instrText xml:space="preserve"> PAGEREF _Toc498265236 \h </w:instrText>
        </w:r>
        <w:r>
          <w:rPr>
            <w:noProof/>
            <w:webHidden/>
          </w:rPr>
        </w:r>
        <w:r>
          <w:rPr>
            <w:noProof/>
            <w:webHidden/>
          </w:rPr>
          <w:fldChar w:fldCharType="separate"/>
        </w:r>
        <w:r>
          <w:rPr>
            <w:noProof/>
            <w:webHidden/>
          </w:rPr>
          <w:t>22</w:t>
        </w:r>
        <w:r>
          <w:rPr>
            <w:noProof/>
            <w:webHidden/>
          </w:rPr>
          <w:fldChar w:fldCharType="end"/>
        </w:r>
      </w:hyperlink>
    </w:p>
    <w:p w14:paraId="46B2F881" w14:textId="075CA40B"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37" w:history="1">
        <w:r w:rsidRPr="002477B1">
          <w:rPr>
            <w:rStyle w:val="Hiperhivatkozs"/>
            <w:noProof/>
          </w:rPr>
          <w:t>4.4.4 Hálózat szerkezete</w:t>
        </w:r>
        <w:r>
          <w:rPr>
            <w:noProof/>
            <w:webHidden/>
          </w:rPr>
          <w:tab/>
        </w:r>
        <w:r>
          <w:rPr>
            <w:noProof/>
            <w:webHidden/>
          </w:rPr>
          <w:fldChar w:fldCharType="begin"/>
        </w:r>
        <w:r>
          <w:rPr>
            <w:noProof/>
            <w:webHidden/>
          </w:rPr>
          <w:instrText xml:space="preserve"> PAGEREF _Toc498265237 \h </w:instrText>
        </w:r>
        <w:r>
          <w:rPr>
            <w:noProof/>
            <w:webHidden/>
          </w:rPr>
        </w:r>
        <w:r>
          <w:rPr>
            <w:noProof/>
            <w:webHidden/>
          </w:rPr>
          <w:fldChar w:fldCharType="separate"/>
        </w:r>
        <w:r>
          <w:rPr>
            <w:noProof/>
            <w:webHidden/>
          </w:rPr>
          <w:t>22</w:t>
        </w:r>
        <w:r>
          <w:rPr>
            <w:noProof/>
            <w:webHidden/>
          </w:rPr>
          <w:fldChar w:fldCharType="end"/>
        </w:r>
      </w:hyperlink>
    </w:p>
    <w:p w14:paraId="5AF44ABF" w14:textId="08BD36BA"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38" w:history="1">
        <w:r w:rsidRPr="002477B1">
          <w:rPr>
            <w:rStyle w:val="Hiperhivatkozs"/>
            <w:noProof/>
          </w:rPr>
          <w:t>4.5 Implementált algoritmusok</w:t>
        </w:r>
        <w:r>
          <w:rPr>
            <w:noProof/>
            <w:webHidden/>
          </w:rPr>
          <w:tab/>
        </w:r>
        <w:r>
          <w:rPr>
            <w:noProof/>
            <w:webHidden/>
          </w:rPr>
          <w:fldChar w:fldCharType="begin"/>
        </w:r>
        <w:r>
          <w:rPr>
            <w:noProof/>
            <w:webHidden/>
          </w:rPr>
          <w:instrText xml:space="preserve"> PAGEREF _Toc498265238 \h </w:instrText>
        </w:r>
        <w:r>
          <w:rPr>
            <w:noProof/>
            <w:webHidden/>
          </w:rPr>
        </w:r>
        <w:r>
          <w:rPr>
            <w:noProof/>
            <w:webHidden/>
          </w:rPr>
          <w:fldChar w:fldCharType="separate"/>
        </w:r>
        <w:r>
          <w:rPr>
            <w:noProof/>
            <w:webHidden/>
          </w:rPr>
          <w:t>22</w:t>
        </w:r>
        <w:r>
          <w:rPr>
            <w:noProof/>
            <w:webHidden/>
          </w:rPr>
          <w:fldChar w:fldCharType="end"/>
        </w:r>
      </w:hyperlink>
    </w:p>
    <w:p w14:paraId="68E47214" w14:textId="07862DBF"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39" w:history="1">
        <w:r w:rsidRPr="002477B1">
          <w:rPr>
            <w:rStyle w:val="Hiperhivatkozs"/>
            <w:noProof/>
          </w:rPr>
          <w:t>4.6 Felmerült akadályok</w:t>
        </w:r>
        <w:r>
          <w:rPr>
            <w:noProof/>
            <w:webHidden/>
          </w:rPr>
          <w:tab/>
        </w:r>
        <w:r>
          <w:rPr>
            <w:noProof/>
            <w:webHidden/>
          </w:rPr>
          <w:fldChar w:fldCharType="begin"/>
        </w:r>
        <w:r>
          <w:rPr>
            <w:noProof/>
            <w:webHidden/>
          </w:rPr>
          <w:instrText xml:space="preserve"> PAGEREF _Toc498265239 \h </w:instrText>
        </w:r>
        <w:r>
          <w:rPr>
            <w:noProof/>
            <w:webHidden/>
          </w:rPr>
        </w:r>
        <w:r>
          <w:rPr>
            <w:noProof/>
            <w:webHidden/>
          </w:rPr>
          <w:fldChar w:fldCharType="separate"/>
        </w:r>
        <w:r>
          <w:rPr>
            <w:noProof/>
            <w:webHidden/>
          </w:rPr>
          <w:t>23</w:t>
        </w:r>
        <w:r>
          <w:rPr>
            <w:noProof/>
            <w:webHidden/>
          </w:rPr>
          <w:fldChar w:fldCharType="end"/>
        </w:r>
      </w:hyperlink>
    </w:p>
    <w:p w14:paraId="1EF94A4D" w14:textId="61B5B9A2"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40" w:history="1">
        <w:r w:rsidRPr="002477B1">
          <w:rPr>
            <w:rStyle w:val="Hiperhivatkozs"/>
            <w:noProof/>
          </w:rPr>
          <w:t>4.6.1 Optimalizálás</w:t>
        </w:r>
        <w:r>
          <w:rPr>
            <w:noProof/>
            <w:webHidden/>
          </w:rPr>
          <w:tab/>
        </w:r>
        <w:r>
          <w:rPr>
            <w:noProof/>
            <w:webHidden/>
          </w:rPr>
          <w:fldChar w:fldCharType="begin"/>
        </w:r>
        <w:r>
          <w:rPr>
            <w:noProof/>
            <w:webHidden/>
          </w:rPr>
          <w:instrText xml:space="preserve"> PAGEREF _Toc498265240 \h </w:instrText>
        </w:r>
        <w:r>
          <w:rPr>
            <w:noProof/>
            <w:webHidden/>
          </w:rPr>
        </w:r>
        <w:r>
          <w:rPr>
            <w:noProof/>
            <w:webHidden/>
          </w:rPr>
          <w:fldChar w:fldCharType="separate"/>
        </w:r>
        <w:r>
          <w:rPr>
            <w:noProof/>
            <w:webHidden/>
          </w:rPr>
          <w:t>23</w:t>
        </w:r>
        <w:r>
          <w:rPr>
            <w:noProof/>
            <w:webHidden/>
          </w:rPr>
          <w:fldChar w:fldCharType="end"/>
        </w:r>
      </w:hyperlink>
    </w:p>
    <w:p w14:paraId="5CA42810" w14:textId="56B684E8"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41" w:history="1">
        <w:r w:rsidRPr="002477B1">
          <w:rPr>
            <w:rStyle w:val="Hiperhivatkozs"/>
            <w:noProof/>
          </w:rPr>
          <w:t>4.6.2 Teljesítmény</w:t>
        </w:r>
        <w:r>
          <w:rPr>
            <w:noProof/>
            <w:webHidden/>
          </w:rPr>
          <w:tab/>
        </w:r>
        <w:r>
          <w:rPr>
            <w:noProof/>
            <w:webHidden/>
          </w:rPr>
          <w:fldChar w:fldCharType="begin"/>
        </w:r>
        <w:r>
          <w:rPr>
            <w:noProof/>
            <w:webHidden/>
          </w:rPr>
          <w:instrText xml:space="preserve"> PAGEREF _Toc498265241 \h </w:instrText>
        </w:r>
        <w:r>
          <w:rPr>
            <w:noProof/>
            <w:webHidden/>
          </w:rPr>
        </w:r>
        <w:r>
          <w:rPr>
            <w:noProof/>
            <w:webHidden/>
          </w:rPr>
          <w:fldChar w:fldCharType="separate"/>
        </w:r>
        <w:r>
          <w:rPr>
            <w:noProof/>
            <w:webHidden/>
          </w:rPr>
          <w:t>23</w:t>
        </w:r>
        <w:r>
          <w:rPr>
            <w:noProof/>
            <w:webHidden/>
          </w:rPr>
          <w:fldChar w:fldCharType="end"/>
        </w:r>
      </w:hyperlink>
    </w:p>
    <w:p w14:paraId="20A1E194" w14:textId="2D2A27D8"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42" w:history="1">
        <w:r w:rsidRPr="002477B1">
          <w:rPr>
            <w:rStyle w:val="Hiperhivatkozs"/>
            <w:noProof/>
          </w:rPr>
          <w:t>4.6.3 Hyperparaméter optimalizáció</w:t>
        </w:r>
        <w:r>
          <w:rPr>
            <w:noProof/>
            <w:webHidden/>
          </w:rPr>
          <w:tab/>
        </w:r>
        <w:r>
          <w:rPr>
            <w:noProof/>
            <w:webHidden/>
          </w:rPr>
          <w:fldChar w:fldCharType="begin"/>
        </w:r>
        <w:r>
          <w:rPr>
            <w:noProof/>
            <w:webHidden/>
          </w:rPr>
          <w:instrText xml:space="preserve"> PAGEREF _Toc498265242 \h </w:instrText>
        </w:r>
        <w:r>
          <w:rPr>
            <w:noProof/>
            <w:webHidden/>
          </w:rPr>
        </w:r>
        <w:r>
          <w:rPr>
            <w:noProof/>
            <w:webHidden/>
          </w:rPr>
          <w:fldChar w:fldCharType="separate"/>
        </w:r>
        <w:r>
          <w:rPr>
            <w:noProof/>
            <w:webHidden/>
          </w:rPr>
          <w:t>23</w:t>
        </w:r>
        <w:r>
          <w:rPr>
            <w:noProof/>
            <w:webHidden/>
          </w:rPr>
          <w:fldChar w:fldCharType="end"/>
        </w:r>
      </w:hyperlink>
    </w:p>
    <w:p w14:paraId="7D57B697" w14:textId="6F7FB050"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43" w:history="1">
        <w:r w:rsidRPr="002477B1">
          <w:rPr>
            <w:rStyle w:val="Hiperhivatkozs"/>
            <w:noProof/>
          </w:rPr>
          <w:t>4.6.4 Exploration function optimalizáció</w:t>
        </w:r>
        <w:r>
          <w:rPr>
            <w:noProof/>
            <w:webHidden/>
          </w:rPr>
          <w:tab/>
        </w:r>
        <w:r>
          <w:rPr>
            <w:noProof/>
            <w:webHidden/>
          </w:rPr>
          <w:fldChar w:fldCharType="begin"/>
        </w:r>
        <w:r>
          <w:rPr>
            <w:noProof/>
            <w:webHidden/>
          </w:rPr>
          <w:instrText xml:space="preserve"> PAGEREF _Toc498265243 \h </w:instrText>
        </w:r>
        <w:r>
          <w:rPr>
            <w:noProof/>
            <w:webHidden/>
          </w:rPr>
        </w:r>
        <w:r>
          <w:rPr>
            <w:noProof/>
            <w:webHidden/>
          </w:rPr>
          <w:fldChar w:fldCharType="separate"/>
        </w:r>
        <w:r>
          <w:rPr>
            <w:noProof/>
            <w:webHidden/>
          </w:rPr>
          <w:t>23</w:t>
        </w:r>
        <w:r>
          <w:rPr>
            <w:noProof/>
            <w:webHidden/>
          </w:rPr>
          <w:fldChar w:fldCharType="end"/>
        </w:r>
      </w:hyperlink>
    </w:p>
    <w:p w14:paraId="2904B82B" w14:textId="5E182813"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44" w:history="1">
        <w:r w:rsidRPr="002477B1">
          <w:rPr>
            <w:rStyle w:val="Hiperhivatkozs"/>
            <w:noProof/>
          </w:rPr>
          <w:t>4.6.5 Experience replay mintavételezése</w:t>
        </w:r>
        <w:r>
          <w:rPr>
            <w:noProof/>
            <w:webHidden/>
          </w:rPr>
          <w:tab/>
        </w:r>
        <w:r>
          <w:rPr>
            <w:noProof/>
            <w:webHidden/>
          </w:rPr>
          <w:fldChar w:fldCharType="begin"/>
        </w:r>
        <w:r>
          <w:rPr>
            <w:noProof/>
            <w:webHidden/>
          </w:rPr>
          <w:instrText xml:space="preserve"> PAGEREF _Toc498265244 \h </w:instrText>
        </w:r>
        <w:r>
          <w:rPr>
            <w:noProof/>
            <w:webHidden/>
          </w:rPr>
        </w:r>
        <w:r>
          <w:rPr>
            <w:noProof/>
            <w:webHidden/>
          </w:rPr>
          <w:fldChar w:fldCharType="separate"/>
        </w:r>
        <w:r>
          <w:rPr>
            <w:noProof/>
            <w:webHidden/>
          </w:rPr>
          <w:t>23</w:t>
        </w:r>
        <w:r>
          <w:rPr>
            <w:noProof/>
            <w:webHidden/>
          </w:rPr>
          <w:fldChar w:fldCharType="end"/>
        </w:r>
      </w:hyperlink>
    </w:p>
    <w:p w14:paraId="351A0018" w14:textId="3562757F"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45" w:history="1">
        <w:r w:rsidRPr="002477B1">
          <w:rPr>
            <w:rStyle w:val="Hiperhivatkozs"/>
            <w:noProof/>
          </w:rPr>
          <w:t>4.7 Eredmények értékelése</w:t>
        </w:r>
        <w:r>
          <w:rPr>
            <w:noProof/>
            <w:webHidden/>
          </w:rPr>
          <w:tab/>
        </w:r>
        <w:r>
          <w:rPr>
            <w:noProof/>
            <w:webHidden/>
          </w:rPr>
          <w:fldChar w:fldCharType="begin"/>
        </w:r>
        <w:r>
          <w:rPr>
            <w:noProof/>
            <w:webHidden/>
          </w:rPr>
          <w:instrText xml:space="preserve"> PAGEREF _Toc498265245 \h </w:instrText>
        </w:r>
        <w:r>
          <w:rPr>
            <w:noProof/>
            <w:webHidden/>
          </w:rPr>
        </w:r>
        <w:r>
          <w:rPr>
            <w:noProof/>
            <w:webHidden/>
          </w:rPr>
          <w:fldChar w:fldCharType="separate"/>
        </w:r>
        <w:r>
          <w:rPr>
            <w:noProof/>
            <w:webHidden/>
          </w:rPr>
          <w:t>23</w:t>
        </w:r>
        <w:r>
          <w:rPr>
            <w:noProof/>
            <w:webHidden/>
          </w:rPr>
          <w:fldChar w:fldCharType="end"/>
        </w:r>
      </w:hyperlink>
    </w:p>
    <w:p w14:paraId="41827495" w14:textId="76480012"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46" w:history="1">
        <w:r w:rsidRPr="002477B1">
          <w:rPr>
            <w:rStyle w:val="Hiperhivatkozs"/>
            <w:noProof/>
          </w:rPr>
          <w:t>4.8 Lehetséges tovább fejlesztések</w:t>
        </w:r>
        <w:r>
          <w:rPr>
            <w:noProof/>
            <w:webHidden/>
          </w:rPr>
          <w:tab/>
        </w:r>
        <w:r>
          <w:rPr>
            <w:noProof/>
            <w:webHidden/>
          </w:rPr>
          <w:fldChar w:fldCharType="begin"/>
        </w:r>
        <w:r>
          <w:rPr>
            <w:noProof/>
            <w:webHidden/>
          </w:rPr>
          <w:instrText xml:space="preserve"> PAGEREF _Toc498265246 \h </w:instrText>
        </w:r>
        <w:r>
          <w:rPr>
            <w:noProof/>
            <w:webHidden/>
          </w:rPr>
        </w:r>
        <w:r>
          <w:rPr>
            <w:noProof/>
            <w:webHidden/>
          </w:rPr>
          <w:fldChar w:fldCharType="separate"/>
        </w:r>
        <w:r>
          <w:rPr>
            <w:noProof/>
            <w:webHidden/>
          </w:rPr>
          <w:t>23</w:t>
        </w:r>
        <w:r>
          <w:rPr>
            <w:noProof/>
            <w:webHidden/>
          </w:rPr>
          <w:fldChar w:fldCharType="end"/>
        </w:r>
      </w:hyperlink>
    </w:p>
    <w:p w14:paraId="44BF4621" w14:textId="6D6FFD07" w:rsidR="00F34E22" w:rsidRDefault="00F34E22">
      <w:pPr>
        <w:pStyle w:val="TJ2"/>
        <w:tabs>
          <w:tab w:val="right" w:leader="dot" w:pos="8494"/>
        </w:tabs>
        <w:rPr>
          <w:rFonts w:asciiTheme="minorHAnsi" w:eastAsiaTheme="minorEastAsia" w:hAnsiTheme="minorHAnsi" w:cstheme="minorBidi"/>
          <w:noProof/>
          <w:sz w:val="22"/>
          <w:szCs w:val="22"/>
          <w:lang w:eastAsia="hu-HU"/>
        </w:rPr>
      </w:pPr>
      <w:hyperlink w:anchor="_Toc498265247" w:history="1">
        <w:r w:rsidRPr="002477B1">
          <w:rPr>
            <w:rStyle w:val="Hiperhivatkozs"/>
            <w:noProof/>
          </w:rPr>
          <w:t>4.9 Formázási tudnivalók</w:t>
        </w:r>
        <w:r>
          <w:rPr>
            <w:noProof/>
            <w:webHidden/>
          </w:rPr>
          <w:tab/>
        </w:r>
        <w:r>
          <w:rPr>
            <w:noProof/>
            <w:webHidden/>
          </w:rPr>
          <w:fldChar w:fldCharType="begin"/>
        </w:r>
        <w:r>
          <w:rPr>
            <w:noProof/>
            <w:webHidden/>
          </w:rPr>
          <w:instrText xml:space="preserve"> PAGEREF _Toc498265247 \h </w:instrText>
        </w:r>
        <w:r>
          <w:rPr>
            <w:noProof/>
            <w:webHidden/>
          </w:rPr>
        </w:r>
        <w:r>
          <w:rPr>
            <w:noProof/>
            <w:webHidden/>
          </w:rPr>
          <w:fldChar w:fldCharType="separate"/>
        </w:r>
        <w:r>
          <w:rPr>
            <w:noProof/>
            <w:webHidden/>
          </w:rPr>
          <w:t>23</w:t>
        </w:r>
        <w:r>
          <w:rPr>
            <w:noProof/>
            <w:webHidden/>
          </w:rPr>
          <w:fldChar w:fldCharType="end"/>
        </w:r>
      </w:hyperlink>
    </w:p>
    <w:p w14:paraId="78F23D32" w14:textId="5AADC3B0"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48" w:history="1">
        <w:r w:rsidRPr="002477B1">
          <w:rPr>
            <w:rStyle w:val="Hiperhivatkozs"/>
            <w:noProof/>
          </w:rPr>
          <w:t>4.9.1 Címsorok</w:t>
        </w:r>
        <w:r>
          <w:rPr>
            <w:noProof/>
            <w:webHidden/>
          </w:rPr>
          <w:tab/>
        </w:r>
        <w:r>
          <w:rPr>
            <w:noProof/>
            <w:webHidden/>
          </w:rPr>
          <w:fldChar w:fldCharType="begin"/>
        </w:r>
        <w:r>
          <w:rPr>
            <w:noProof/>
            <w:webHidden/>
          </w:rPr>
          <w:instrText xml:space="preserve"> PAGEREF _Toc498265248 \h </w:instrText>
        </w:r>
        <w:r>
          <w:rPr>
            <w:noProof/>
            <w:webHidden/>
          </w:rPr>
        </w:r>
        <w:r>
          <w:rPr>
            <w:noProof/>
            <w:webHidden/>
          </w:rPr>
          <w:fldChar w:fldCharType="separate"/>
        </w:r>
        <w:r>
          <w:rPr>
            <w:noProof/>
            <w:webHidden/>
          </w:rPr>
          <w:t>23</w:t>
        </w:r>
        <w:r>
          <w:rPr>
            <w:noProof/>
            <w:webHidden/>
          </w:rPr>
          <w:fldChar w:fldCharType="end"/>
        </w:r>
      </w:hyperlink>
    </w:p>
    <w:p w14:paraId="0022A5DF" w14:textId="71AA4ABF"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49" w:history="1">
        <w:r w:rsidRPr="002477B1">
          <w:rPr>
            <w:rStyle w:val="Hiperhivatkozs"/>
            <w:noProof/>
          </w:rPr>
          <w:t>4.9.2 Képek</w:t>
        </w:r>
        <w:r>
          <w:rPr>
            <w:noProof/>
            <w:webHidden/>
          </w:rPr>
          <w:tab/>
        </w:r>
        <w:r>
          <w:rPr>
            <w:noProof/>
            <w:webHidden/>
          </w:rPr>
          <w:fldChar w:fldCharType="begin"/>
        </w:r>
        <w:r>
          <w:rPr>
            <w:noProof/>
            <w:webHidden/>
          </w:rPr>
          <w:instrText xml:space="preserve"> PAGEREF _Toc498265249 \h </w:instrText>
        </w:r>
        <w:r>
          <w:rPr>
            <w:noProof/>
            <w:webHidden/>
          </w:rPr>
        </w:r>
        <w:r>
          <w:rPr>
            <w:noProof/>
            <w:webHidden/>
          </w:rPr>
          <w:fldChar w:fldCharType="separate"/>
        </w:r>
        <w:r>
          <w:rPr>
            <w:noProof/>
            <w:webHidden/>
          </w:rPr>
          <w:t>23</w:t>
        </w:r>
        <w:r>
          <w:rPr>
            <w:noProof/>
            <w:webHidden/>
          </w:rPr>
          <w:fldChar w:fldCharType="end"/>
        </w:r>
      </w:hyperlink>
    </w:p>
    <w:p w14:paraId="4C42157B" w14:textId="7DEE7D70"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50" w:history="1">
        <w:r w:rsidRPr="002477B1">
          <w:rPr>
            <w:rStyle w:val="Hiperhivatkozs"/>
            <w:noProof/>
          </w:rPr>
          <w:t>4.9.3 Kódrészletek</w:t>
        </w:r>
        <w:r>
          <w:rPr>
            <w:noProof/>
            <w:webHidden/>
          </w:rPr>
          <w:tab/>
        </w:r>
        <w:r>
          <w:rPr>
            <w:noProof/>
            <w:webHidden/>
          </w:rPr>
          <w:fldChar w:fldCharType="begin"/>
        </w:r>
        <w:r>
          <w:rPr>
            <w:noProof/>
            <w:webHidden/>
          </w:rPr>
          <w:instrText xml:space="preserve"> PAGEREF _Toc498265250 \h </w:instrText>
        </w:r>
        <w:r>
          <w:rPr>
            <w:noProof/>
            <w:webHidden/>
          </w:rPr>
        </w:r>
        <w:r>
          <w:rPr>
            <w:noProof/>
            <w:webHidden/>
          </w:rPr>
          <w:fldChar w:fldCharType="separate"/>
        </w:r>
        <w:r>
          <w:rPr>
            <w:noProof/>
            <w:webHidden/>
          </w:rPr>
          <w:t>24</w:t>
        </w:r>
        <w:r>
          <w:rPr>
            <w:noProof/>
            <w:webHidden/>
          </w:rPr>
          <w:fldChar w:fldCharType="end"/>
        </w:r>
      </w:hyperlink>
    </w:p>
    <w:p w14:paraId="1E3EF5BD" w14:textId="68398F31" w:rsidR="00F34E22" w:rsidRDefault="00F34E22">
      <w:pPr>
        <w:pStyle w:val="TJ3"/>
        <w:tabs>
          <w:tab w:val="right" w:leader="dot" w:pos="8494"/>
        </w:tabs>
        <w:rPr>
          <w:rFonts w:asciiTheme="minorHAnsi" w:eastAsiaTheme="minorEastAsia" w:hAnsiTheme="minorHAnsi" w:cstheme="minorBidi"/>
          <w:noProof/>
          <w:sz w:val="22"/>
          <w:szCs w:val="22"/>
          <w:lang w:eastAsia="hu-HU"/>
        </w:rPr>
      </w:pPr>
      <w:hyperlink w:anchor="_Toc498265251" w:history="1">
        <w:r w:rsidRPr="002477B1">
          <w:rPr>
            <w:rStyle w:val="Hiperhivatkozs"/>
            <w:noProof/>
          </w:rPr>
          <w:t>4.9.4 Irodalomjegyzék</w:t>
        </w:r>
        <w:r>
          <w:rPr>
            <w:noProof/>
            <w:webHidden/>
          </w:rPr>
          <w:tab/>
        </w:r>
        <w:r>
          <w:rPr>
            <w:noProof/>
            <w:webHidden/>
          </w:rPr>
          <w:fldChar w:fldCharType="begin"/>
        </w:r>
        <w:r>
          <w:rPr>
            <w:noProof/>
            <w:webHidden/>
          </w:rPr>
          <w:instrText xml:space="preserve"> PAGEREF _Toc498265251 \h </w:instrText>
        </w:r>
        <w:r>
          <w:rPr>
            <w:noProof/>
            <w:webHidden/>
          </w:rPr>
        </w:r>
        <w:r>
          <w:rPr>
            <w:noProof/>
            <w:webHidden/>
          </w:rPr>
          <w:fldChar w:fldCharType="separate"/>
        </w:r>
        <w:r>
          <w:rPr>
            <w:noProof/>
            <w:webHidden/>
          </w:rPr>
          <w:t>24</w:t>
        </w:r>
        <w:r>
          <w:rPr>
            <w:noProof/>
            <w:webHidden/>
          </w:rPr>
          <w:fldChar w:fldCharType="end"/>
        </w:r>
      </w:hyperlink>
    </w:p>
    <w:p w14:paraId="706624A8" w14:textId="222B13D2" w:rsidR="00F34E22" w:rsidRDefault="00F34E22">
      <w:pPr>
        <w:pStyle w:val="TJ1"/>
        <w:rPr>
          <w:rFonts w:asciiTheme="minorHAnsi" w:eastAsiaTheme="minorEastAsia" w:hAnsiTheme="minorHAnsi" w:cstheme="minorBidi"/>
          <w:b w:val="0"/>
          <w:noProof/>
          <w:sz w:val="22"/>
          <w:szCs w:val="22"/>
          <w:lang w:eastAsia="hu-HU"/>
        </w:rPr>
      </w:pPr>
      <w:hyperlink w:anchor="_Toc498265252" w:history="1">
        <w:r w:rsidRPr="002477B1">
          <w:rPr>
            <w:rStyle w:val="Hiperhivatkozs"/>
            <w:noProof/>
          </w:rPr>
          <w:t>5 Összefoglaló</w:t>
        </w:r>
        <w:r>
          <w:rPr>
            <w:noProof/>
            <w:webHidden/>
          </w:rPr>
          <w:tab/>
        </w:r>
        <w:r>
          <w:rPr>
            <w:noProof/>
            <w:webHidden/>
          </w:rPr>
          <w:fldChar w:fldCharType="begin"/>
        </w:r>
        <w:r>
          <w:rPr>
            <w:noProof/>
            <w:webHidden/>
          </w:rPr>
          <w:instrText xml:space="preserve"> PAGEREF _Toc498265252 \h </w:instrText>
        </w:r>
        <w:r>
          <w:rPr>
            <w:noProof/>
            <w:webHidden/>
          </w:rPr>
        </w:r>
        <w:r>
          <w:rPr>
            <w:noProof/>
            <w:webHidden/>
          </w:rPr>
          <w:fldChar w:fldCharType="separate"/>
        </w:r>
        <w:r>
          <w:rPr>
            <w:noProof/>
            <w:webHidden/>
          </w:rPr>
          <w:t>25</w:t>
        </w:r>
        <w:r>
          <w:rPr>
            <w:noProof/>
            <w:webHidden/>
          </w:rPr>
          <w:fldChar w:fldCharType="end"/>
        </w:r>
      </w:hyperlink>
    </w:p>
    <w:p w14:paraId="1999286F" w14:textId="5915CBB6" w:rsidR="00F34E22" w:rsidRDefault="00F34E22">
      <w:pPr>
        <w:pStyle w:val="TJ1"/>
        <w:rPr>
          <w:rFonts w:asciiTheme="minorHAnsi" w:eastAsiaTheme="minorEastAsia" w:hAnsiTheme="minorHAnsi" w:cstheme="minorBidi"/>
          <w:b w:val="0"/>
          <w:noProof/>
          <w:sz w:val="22"/>
          <w:szCs w:val="22"/>
          <w:lang w:eastAsia="hu-HU"/>
        </w:rPr>
      </w:pPr>
      <w:hyperlink w:anchor="_Toc498265253" w:history="1">
        <w:r w:rsidRPr="002477B1">
          <w:rPr>
            <w:rStyle w:val="Hiperhivatkozs"/>
            <w:noProof/>
          </w:rPr>
          <w:t>6 Utolsó simítások</w:t>
        </w:r>
        <w:r>
          <w:rPr>
            <w:noProof/>
            <w:webHidden/>
          </w:rPr>
          <w:tab/>
        </w:r>
        <w:r>
          <w:rPr>
            <w:noProof/>
            <w:webHidden/>
          </w:rPr>
          <w:fldChar w:fldCharType="begin"/>
        </w:r>
        <w:r>
          <w:rPr>
            <w:noProof/>
            <w:webHidden/>
          </w:rPr>
          <w:instrText xml:space="preserve"> PAGEREF _Toc498265253 \h </w:instrText>
        </w:r>
        <w:r>
          <w:rPr>
            <w:noProof/>
            <w:webHidden/>
          </w:rPr>
        </w:r>
        <w:r>
          <w:rPr>
            <w:noProof/>
            <w:webHidden/>
          </w:rPr>
          <w:fldChar w:fldCharType="separate"/>
        </w:r>
        <w:r>
          <w:rPr>
            <w:noProof/>
            <w:webHidden/>
          </w:rPr>
          <w:t>26</w:t>
        </w:r>
        <w:r>
          <w:rPr>
            <w:noProof/>
            <w:webHidden/>
          </w:rPr>
          <w:fldChar w:fldCharType="end"/>
        </w:r>
      </w:hyperlink>
    </w:p>
    <w:p w14:paraId="23B0F747" w14:textId="5B0D6FDB" w:rsidR="00F34E22" w:rsidRDefault="00F34E22">
      <w:pPr>
        <w:pStyle w:val="TJ1"/>
        <w:rPr>
          <w:rFonts w:asciiTheme="minorHAnsi" w:eastAsiaTheme="minorEastAsia" w:hAnsiTheme="minorHAnsi" w:cstheme="minorBidi"/>
          <w:b w:val="0"/>
          <w:noProof/>
          <w:sz w:val="22"/>
          <w:szCs w:val="22"/>
          <w:lang w:eastAsia="hu-HU"/>
        </w:rPr>
      </w:pPr>
      <w:hyperlink w:anchor="_Toc498265254" w:history="1">
        <w:r w:rsidRPr="002477B1">
          <w:rPr>
            <w:rStyle w:val="Hiperhivatkozs"/>
            <w:noProof/>
          </w:rPr>
          <w:t>Irodalomjegyzék</w:t>
        </w:r>
        <w:r>
          <w:rPr>
            <w:noProof/>
            <w:webHidden/>
          </w:rPr>
          <w:tab/>
        </w:r>
        <w:r>
          <w:rPr>
            <w:noProof/>
            <w:webHidden/>
          </w:rPr>
          <w:fldChar w:fldCharType="begin"/>
        </w:r>
        <w:r>
          <w:rPr>
            <w:noProof/>
            <w:webHidden/>
          </w:rPr>
          <w:instrText xml:space="preserve"> PAGEREF _Toc498265254 \h </w:instrText>
        </w:r>
        <w:r>
          <w:rPr>
            <w:noProof/>
            <w:webHidden/>
          </w:rPr>
        </w:r>
        <w:r>
          <w:rPr>
            <w:noProof/>
            <w:webHidden/>
          </w:rPr>
          <w:fldChar w:fldCharType="separate"/>
        </w:r>
        <w:r>
          <w:rPr>
            <w:noProof/>
            <w:webHidden/>
          </w:rPr>
          <w:t>27</w:t>
        </w:r>
        <w:r>
          <w:rPr>
            <w:noProof/>
            <w:webHidden/>
          </w:rPr>
          <w:fldChar w:fldCharType="end"/>
        </w:r>
      </w:hyperlink>
    </w:p>
    <w:p w14:paraId="570B272C" w14:textId="753DD2E4" w:rsidR="00F34E22" w:rsidRDefault="00F34E22">
      <w:pPr>
        <w:pStyle w:val="TJ1"/>
        <w:rPr>
          <w:rFonts w:asciiTheme="minorHAnsi" w:eastAsiaTheme="minorEastAsia" w:hAnsiTheme="minorHAnsi" w:cstheme="minorBidi"/>
          <w:b w:val="0"/>
          <w:noProof/>
          <w:sz w:val="22"/>
          <w:szCs w:val="22"/>
          <w:lang w:eastAsia="hu-HU"/>
        </w:rPr>
      </w:pPr>
      <w:hyperlink w:anchor="_Toc498265255" w:history="1">
        <w:r w:rsidRPr="002477B1">
          <w:rPr>
            <w:rStyle w:val="Hiperhivatkozs"/>
            <w:noProof/>
          </w:rPr>
          <w:t>Függelék</w:t>
        </w:r>
        <w:r>
          <w:rPr>
            <w:noProof/>
            <w:webHidden/>
          </w:rPr>
          <w:tab/>
        </w:r>
        <w:r>
          <w:rPr>
            <w:noProof/>
            <w:webHidden/>
          </w:rPr>
          <w:fldChar w:fldCharType="begin"/>
        </w:r>
        <w:r>
          <w:rPr>
            <w:noProof/>
            <w:webHidden/>
          </w:rPr>
          <w:instrText xml:space="preserve"> PAGEREF _Toc498265255 \h </w:instrText>
        </w:r>
        <w:r>
          <w:rPr>
            <w:noProof/>
            <w:webHidden/>
          </w:rPr>
        </w:r>
        <w:r>
          <w:rPr>
            <w:noProof/>
            <w:webHidden/>
          </w:rPr>
          <w:fldChar w:fldCharType="separate"/>
        </w:r>
        <w:r>
          <w:rPr>
            <w:noProof/>
            <w:webHidden/>
          </w:rPr>
          <w:t>28</w:t>
        </w:r>
        <w:r>
          <w:rPr>
            <w:noProof/>
            <w:webHidden/>
          </w:rPr>
          <w:fldChar w:fldCharType="end"/>
        </w:r>
      </w:hyperlink>
    </w:p>
    <w:p w14:paraId="2AC2237B" w14:textId="09662421" w:rsidR="00730B3C" w:rsidRDefault="00730B3C">
      <w:r>
        <w:rPr>
          <w:b/>
          <w:bCs/>
        </w:rPr>
        <w:fldChar w:fldCharType="end"/>
      </w:r>
    </w:p>
    <w:p w14:paraId="74D7F24B" w14:textId="77777777" w:rsidR="0063585C" w:rsidRPr="00B50CAA" w:rsidRDefault="0063585C">
      <w:pPr>
        <w:pStyle w:val="Kpalrs"/>
      </w:pPr>
    </w:p>
    <w:p w14:paraId="1B77302E" w14:textId="77777777" w:rsidR="00681E99" w:rsidRPr="00B50CAA" w:rsidRDefault="00681E99" w:rsidP="00854BDC">
      <w:pPr>
        <w:pStyle w:val="Nyilatkozatcm"/>
      </w:pPr>
      <w:r w:rsidRPr="00B50CAA">
        <w:lastRenderedPageBreak/>
        <w:t>Hallgatói nyilatkozat</w:t>
      </w:r>
    </w:p>
    <w:p w14:paraId="4680196C" w14:textId="77777777" w:rsidR="00681E99" w:rsidRDefault="00681E99" w:rsidP="005E01E0">
      <w:pPr>
        <w:pStyle w:val="Nyilatkozatszveg"/>
      </w:pPr>
      <w:r w:rsidRPr="00B50CAA">
        <w:t xml:space="preserve">Alulírott </w:t>
      </w:r>
      <w:r w:rsidR="00652898">
        <w:rPr>
          <w:b/>
          <w:bCs/>
        </w:rPr>
        <w:t>Fehér Gergő</w:t>
      </w:r>
      <w:r w:rsidRPr="00B50CAA">
        <w:t xml:space="preserve">, szigorló hallgató kijelentem, hogy ezt a </w:t>
      </w:r>
      <w:r>
        <w:t>szakdolgozatot</w:t>
      </w:r>
      <w:r w:rsidR="00A927BE">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B5C0D5D"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55798D6A" w14:textId="77777777"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12696">
        <w:rPr>
          <w:noProof/>
        </w:rPr>
        <w:t>2017. 11. 04.</w:t>
      </w:r>
      <w:r w:rsidRPr="00B50CAA">
        <w:fldChar w:fldCharType="end"/>
      </w:r>
    </w:p>
    <w:p w14:paraId="3332F32D" w14:textId="77777777" w:rsidR="00681E99" w:rsidRDefault="005E01E0" w:rsidP="00854BDC">
      <w:pPr>
        <w:pStyle w:val="Nyilatkozatalrs"/>
      </w:pPr>
      <w:r>
        <w:tab/>
      </w:r>
      <w:r w:rsidR="00854BDC">
        <w:t>...</w:t>
      </w:r>
      <w:r>
        <w:t>…………………………………………….</w:t>
      </w:r>
    </w:p>
    <w:p w14:paraId="44A7CCC1" w14:textId="77777777" w:rsidR="005E01E0" w:rsidRDefault="005E01E0" w:rsidP="00854BDC">
      <w:pPr>
        <w:pStyle w:val="Nyilatkozatalrs"/>
      </w:pPr>
      <w:r>
        <w:tab/>
      </w:r>
      <w:r w:rsidR="00652898">
        <w:t>Fehér Gergő</w:t>
      </w:r>
    </w:p>
    <w:p w14:paraId="7466E5EC" w14:textId="77777777" w:rsidR="00854BDC" w:rsidRPr="00B50CAA" w:rsidRDefault="00854BDC" w:rsidP="00854BDC">
      <w:pPr>
        <w:pStyle w:val="Nyilatkozatszveg"/>
      </w:pPr>
    </w:p>
    <w:p w14:paraId="2A8F7876"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D0D05BB" w14:textId="77777777" w:rsidR="0063585C" w:rsidRDefault="0063585C" w:rsidP="00816BCB">
      <w:pPr>
        <w:pStyle w:val="Fejezetcimszmozsnlkl"/>
      </w:pPr>
      <w:bookmarkStart w:id="0" w:name="_Toc498265201"/>
      <w:r w:rsidRPr="00B50CAA">
        <w:lastRenderedPageBreak/>
        <w:t>Összefoglaló</w:t>
      </w:r>
      <w:bookmarkEnd w:id="0"/>
    </w:p>
    <w:p w14:paraId="57A1BFFB" w14:textId="77777777" w:rsidR="00EE0827" w:rsidRDefault="000A1140" w:rsidP="00D23BFC">
      <w:r>
        <w:t xml:space="preserve">Az utóbbi években a számítási kapacitás növekedésével egyre nagyobb </w:t>
      </w:r>
      <w:r w:rsidR="00CC41B8">
        <w:t>teret nyernek</w:t>
      </w:r>
      <w:r>
        <w:t xml:space="preserve"> gépi tanuló algoritmusok és az ún. mély tanulás, amivel a kutatók a műszaki problémák egyre több területén tudnak eddig még soha nem látott sikereket elérni. Ezek az algoritmusok </w:t>
      </w:r>
      <w:r w:rsidR="00EE0827">
        <w:t>ma már igen összetett</w:t>
      </w:r>
      <w:r w:rsidR="00CC41B8">
        <w:t xml:space="preserve"> problémákat is meg tudnak oldani emberi vagy</w:t>
      </w:r>
      <w:r w:rsidR="00EE0827">
        <w:t xml:space="preserve"> sok esetben akár</w:t>
      </w:r>
      <w:r w:rsidR="00CC41B8">
        <w:t xml:space="preserve"> annál jobb szinten</w:t>
      </w:r>
      <w:r w:rsidR="00EE0827">
        <w:t xml:space="preserve"> is</w:t>
      </w:r>
      <w:r w:rsidR="00CC41B8">
        <w:t>, mint péld</w:t>
      </w:r>
      <w:r w:rsidR="00EE0827">
        <w:t>ául a képfelismerés vagy akár olyan komplex játékokkal játszani</w:t>
      </w:r>
      <w:r w:rsidR="0016686A">
        <w:t>,</w:t>
      </w:r>
      <w:r w:rsidR="00EE0827">
        <w:t xml:space="preserve"> mint a Go.</w:t>
      </w:r>
    </w:p>
    <w:p w14:paraId="734EF358" w14:textId="77777777" w:rsidR="00D23BFC" w:rsidRDefault="00EE0827" w:rsidP="00D23BFC">
      <w:r>
        <w:t xml:space="preserve">Jelen szakdolgozat témája, ezen algoritmusoknak az irányítástechnikában való lehetséges alkalmazása, azon belül egy versenyautó </w:t>
      </w:r>
      <w:r w:rsidR="0016686A">
        <w:t>modell irányításnak</w:t>
      </w:r>
      <w:r>
        <w:t xml:space="preserve"> elméleti megvalósítása. Ennek megvalósításához a mély neurális hálózatokat, illetve megerősítéses tanuláson alapuló algoritmusokat használtam fel.</w:t>
      </w:r>
    </w:p>
    <w:p w14:paraId="36DA7E24" w14:textId="77777777" w:rsidR="00EE0827" w:rsidRPr="00D23BFC" w:rsidRDefault="00EE0827" w:rsidP="00D23BFC">
      <w:r>
        <w:t>A szakdolgozat során</w:t>
      </w:r>
      <w:r w:rsidR="00FC7F10">
        <w:t xml:space="preserve"> először</w:t>
      </w:r>
      <w:r>
        <w:t xml:space="preserve"> egy egyszerűbb példán összehasonlítottam</w:t>
      </w:r>
      <w:r w:rsidR="00550464">
        <w:t xml:space="preserve"> M</w:t>
      </w:r>
      <w:r w:rsidR="0016686A">
        <w:t xml:space="preserve">atlabban és </w:t>
      </w:r>
      <w:r w:rsidR="00550464">
        <w:t>Pythonban</w:t>
      </w:r>
      <w:r>
        <w:t xml:space="preserve"> az algoritmus implementáláshoz szükséges eszköztárakat. </w:t>
      </w:r>
      <w:r w:rsidR="00550464">
        <w:t>Ezután implementálásra került a feladat megvalósításához használt keretrendszer ahol grafikus felületen tudjuk beállítani a környezet és az autó paramétereit, illetve nyomon tudjuk követi az algoritmus tanulásának előre haladását is.</w:t>
      </w:r>
    </w:p>
    <w:p w14:paraId="7725F8A0" w14:textId="77777777" w:rsidR="0063585C" w:rsidRDefault="0063585C" w:rsidP="00816BCB">
      <w:pPr>
        <w:pStyle w:val="Fejezetcimszmozsnlkl"/>
      </w:pPr>
      <w:bookmarkStart w:id="1" w:name="_Toc498265202"/>
      <w:r w:rsidRPr="00B50CAA">
        <w:lastRenderedPageBreak/>
        <w:t>Abstract</w:t>
      </w:r>
      <w:bookmarkEnd w:id="1"/>
    </w:p>
    <w:p w14:paraId="06C01242"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11891278" w14:textId="77777777" w:rsidR="001A57BC" w:rsidRDefault="003F5425" w:rsidP="006A1B7F">
      <w:pPr>
        <w:pStyle w:val="Cmsor1"/>
      </w:pPr>
      <w:bookmarkStart w:id="2" w:name="_Toc332797397"/>
      <w:bookmarkStart w:id="3" w:name="_Toc498265203"/>
      <w:r>
        <w:lastRenderedPageBreak/>
        <w:t>Bevezetés</w:t>
      </w:r>
      <w:bookmarkEnd w:id="2"/>
      <w:bookmarkEnd w:id="3"/>
    </w:p>
    <w:p w14:paraId="52964AAD" w14:textId="3F3A6B63" w:rsidR="00A4346E" w:rsidRDefault="00AD02A6" w:rsidP="00A4346E">
      <w:r>
        <w:t xml:space="preserve">Manapság talán az egyik legfelkapottabb kutatási területnek a mesterséges intelligencia kutatása számít. </w:t>
      </w:r>
      <w:r w:rsidR="00C64C6C">
        <w:t>Bár az alap ötletek és algoritmusok már régóta léteznek, sokáig hiányzott a tudósok mögül a számítási kapacitás, így a kezdeti lendület hamar alább hagyott. Viszont a</w:t>
      </w:r>
      <w:r w:rsidR="00B73CA2">
        <w:t>z informatika fejlődésével, a</w:t>
      </w:r>
      <w:r w:rsidR="00C64C6C">
        <w:t xml:space="preserve"> modern több magos </w:t>
      </w:r>
      <w:r w:rsidR="00B73CA2">
        <w:t>CPU-k és a GPU-k számítási kapacit</w:t>
      </w:r>
      <w:r w:rsidR="00C64C6C">
        <w:t xml:space="preserve">ásának köszönhetően a kétezres évek elején új lökést kapott a terület. Bár amit ma mesterséges </w:t>
      </w:r>
      <w:r w:rsidR="00B73CA2">
        <w:t>intelligenciának</w:t>
      </w:r>
      <w:r w:rsidR="00C64C6C">
        <w:t xml:space="preserve"> hívunk, az még nagyon messze áll attól</w:t>
      </w:r>
      <w:r w:rsidR="00B73CA2">
        <w:t>, a sci-fi-kben látunk</w:t>
      </w:r>
      <w:r w:rsidR="00C64C6C">
        <w:t>, viszont bizonyos területekre, problémákra fokuszáltan a modern algoritmusok már sokszor túlszárnyalják az ember teljesítményét is. Legyen az képeken objektumok esetleg emberek felismerése vagy olyan bonyolult játékokkal való játék</w:t>
      </w:r>
      <w:r w:rsidR="00B73CA2">
        <w:t xml:space="preserve">, mint a </w:t>
      </w:r>
      <w:commentRangeStart w:id="4"/>
      <w:r w:rsidR="00B73CA2">
        <w:t>G</w:t>
      </w:r>
      <w:r w:rsidR="00C64C6C">
        <w:t>o</w:t>
      </w:r>
      <w:commentRangeEnd w:id="4"/>
      <w:r w:rsidR="00B73CA2">
        <w:rPr>
          <w:rStyle w:val="Jegyzethivatkozs"/>
        </w:rPr>
        <w:commentReference w:id="4"/>
      </w:r>
      <w:r w:rsidR="00C64C6C">
        <w:t xml:space="preserve">. </w:t>
      </w:r>
      <w:r w:rsidR="00B73CA2">
        <w:t>Minden</w:t>
      </w:r>
      <w:r w:rsidR="00A4346E">
        <w:t>esetre a kifejle</w:t>
      </w:r>
      <w:r w:rsidR="00B73CA2">
        <w:t>sztett algoritmusokat egyre több</w:t>
      </w:r>
      <w:r w:rsidR="00A4346E">
        <w:t xml:space="preserve"> probléma területen lehet </w:t>
      </w:r>
      <w:r w:rsidR="00B73CA2">
        <w:t xml:space="preserve">sikerrel </w:t>
      </w:r>
      <w:r w:rsidR="00A4346E">
        <w:t>alkalmazni. A dolgozatomban én egy irányítástechnikai probléma alternat</w:t>
      </w:r>
      <w:r w:rsidR="00B73CA2">
        <w:t>ív megoldását tűztem ki célul a</w:t>
      </w:r>
      <w:r w:rsidR="00A4346E">
        <w:t xml:space="preserve"> később részletezett módszerekkel</w:t>
      </w:r>
      <w:r w:rsidR="00B73CA2">
        <w:t xml:space="preserve"> segítségével</w:t>
      </w:r>
      <w:r w:rsidR="00A4346E">
        <w:t>. A feladatom egy versenyautó modell irányítása a gépi tanulás egy válfajának a megerősítéses tanulás (</w:t>
      </w:r>
      <w:r w:rsidR="00B73CA2">
        <w:t xml:space="preserve">angolul </w:t>
      </w:r>
      <w:r w:rsidR="00A4346E">
        <w:t xml:space="preserve">Reinforcement learning) segítségével olyan formában, hogy az az általa elképzelt szuboptimális íven haladjon végig a pályán, anélkül, hogy közben a pálya szélének vagy az esetlegesen a pályán </w:t>
      </w:r>
      <w:r w:rsidR="00B73CA2">
        <w:t>elhelyzett</w:t>
      </w:r>
      <w:r w:rsidR="00A4346E">
        <w:t xml:space="preserve"> akadályoknak ütközzön, mindezt minél rövidebb idő alatt. Természetesen erre léteznek más gépi tanulást nem alkalmazó algoritmusok is, viszont a feladatot egy kicsit megváltoztatva ezek már részletesebb tervezést és nagyon komplex algoritmusokat eredményez</w:t>
      </w:r>
      <w:r w:rsidR="00B73CA2">
        <w:t>né</w:t>
      </w:r>
      <w:r w:rsidR="00A4346E">
        <w:t>nek.</w:t>
      </w:r>
    </w:p>
    <w:p w14:paraId="6ABBBAD1" w14:textId="0347CFD6" w:rsidR="00A4346E" w:rsidRDefault="00A4346E" w:rsidP="00A4346E">
      <w:r>
        <w:t xml:space="preserve">A dolgozatom három fő részből áll. Az első részben a </w:t>
      </w:r>
      <w:r w:rsidR="00B73CA2">
        <w:t>megoldandó</w:t>
      </w:r>
      <w:r>
        <w:t xml:space="preserve"> feladathoz </w:t>
      </w:r>
      <w:r w:rsidR="00B73CA2">
        <w:t>fel</w:t>
      </w:r>
      <w:r>
        <w:t xml:space="preserve">használt </w:t>
      </w:r>
      <w:r w:rsidR="00B73CA2">
        <w:t>megerősítéses tanulás és a mély tanulás (angolul Deep learning)</w:t>
      </w:r>
      <w:r>
        <w:t xml:space="preserve"> elméleti háttere kerü</w:t>
      </w:r>
      <w:r w:rsidR="00642E01">
        <w:t>l bemutatásra, kitérve a</w:t>
      </w:r>
      <w:r w:rsidR="00B73CA2">
        <w:t>z</w:t>
      </w:r>
      <w:r w:rsidR="00642E01">
        <w:t xml:space="preserve"> implementált algoritmusokra is. A második részben egy egyszerűbb gyakorlati példán kerülnek bemutatásra az alkalmazott módszerek, a megerősítéses tanulás és a mély tanulás</w:t>
      </w:r>
      <w:r w:rsidR="00B73CA2">
        <w:t>, továbbá a szimulátor implementálásához használt programnyelv választása mögötti megfontolások.</w:t>
      </w:r>
      <w:r w:rsidR="00642E01">
        <w:t xml:space="preserve"> </w:t>
      </w:r>
      <w:r w:rsidR="00B73CA2">
        <w:t>A harmadik részben</w:t>
      </w:r>
      <w:r w:rsidR="00642E01">
        <w:t xml:space="preserve"> ismertetem a </w:t>
      </w:r>
      <w:r w:rsidR="00273C3B">
        <w:t>megoldandó</w:t>
      </w:r>
      <w:r w:rsidR="00642E01">
        <w:t xml:space="preserve"> feladat megvalósításá</w:t>
      </w:r>
      <w:r w:rsidR="00273C3B">
        <w:t>t. A</w:t>
      </w:r>
      <w:r w:rsidR="00642E01">
        <w:t xml:space="preserve"> szimulációk és a tanítás futtatásához implementált keretrendszert, a környezet és az autó fizikai modelljét, az alkalmazott algoritmusokat és az azokkal elért eredményeket.</w:t>
      </w:r>
    </w:p>
    <w:p w14:paraId="74FCE7BB" w14:textId="032E2CEA" w:rsidR="00273C3B" w:rsidRPr="00AD02A6" w:rsidRDefault="00273C3B" w:rsidP="00A4346E">
      <w:r>
        <w:t>Mivel a témakörben kevés a magyar szakirodalom, ezért a dolgozatomban gyakran fogom az angol szakkifejezéseket használni.</w:t>
      </w:r>
    </w:p>
    <w:p w14:paraId="3EFADA50" w14:textId="77777777" w:rsidR="000E4CE5" w:rsidRDefault="000E4CE5" w:rsidP="000E4CE5">
      <w:pPr>
        <w:pStyle w:val="Cmsor1"/>
      </w:pPr>
      <w:bookmarkStart w:id="5" w:name="_Toc498265204"/>
      <w:r>
        <w:lastRenderedPageBreak/>
        <w:t>Elméleti háttér</w:t>
      </w:r>
      <w:bookmarkEnd w:id="5"/>
    </w:p>
    <w:p w14:paraId="3896089A" w14:textId="77777777" w:rsidR="000E4CE5" w:rsidRDefault="000E4CE5" w:rsidP="000E4CE5">
      <w:pPr>
        <w:pStyle w:val="Cmsor2"/>
      </w:pPr>
      <w:bookmarkStart w:id="6" w:name="_Toc498265205"/>
      <w:r>
        <w:t>Megerősítéses tanulás</w:t>
      </w:r>
      <w:bookmarkEnd w:id="6"/>
    </w:p>
    <w:p w14:paraId="6ED4D81B" w14:textId="7ADB9E0A" w:rsidR="008D10BC" w:rsidRPr="008D10BC" w:rsidRDefault="008D10BC" w:rsidP="008D10BC">
      <w:r>
        <w:t xml:space="preserve">A megerősítéses tanulás a gépi tanulásnak egy olyan válfaja, melyet a viselkedés pszichológia ihletett. Arra a problémára keresi a megoldást, hogy egy ágens az adott környezetben milyen döntéseket hozzon annak érdekében, hogy az azért kapott </w:t>
      </w:r>
      <w:r w:rsidR="002F361B">
        <w:t xml:space="preserve">jövőbeli </w:t>
      </w:r>
      <w:r>
        <w:t xml:space="preserve">kumulált jutalmat maximalizálja. </w:t>
      </w:r>
    </w:p>
    <w:p w14:paraId="76736DAE" w14:textId="5A88205C" w:rsidR="00814893" w:rsidRDefault="008D10BC" w:rsidP="00814893">
      <w:pPr>
        <w:pStyle w:val="Cmsor3"/>
      </w:pPr>
      <w:bookmarkStart w:id="7" w:name="_Toc498265206"/>
      <w:r>
        <w:t>Markov</w:t>
      </w:r>
      <w:r w:rsidR="003F15CF">
        <w:t>i</w:t>
      </w:r>
      <w:r w:rsidR="00814893">
        <w:t xml:space="preserve"> döntési folyamat</w:t>
      </w:r>
      <w:bookmarkEnd w:id="7"/>
    </w:p>
    <w:p w14:paraId="45439F60" w14:textId="6C30EF9D" w:rsidR="008D10BC" w:rsidRDefault="008D10BC" w:rsidP="008D10BC">
      <w:r>
        <w:t xml:space="preserve">A </w:t>
      </w:r>
      <w:r w:rsidR="003F15CF">
        <w:t xml:space="preserve">megerősítéses tanulás témakörébe eső problémák </w:t>
      </w:r>
      <w:r w:rsidR="004A4E05">
        <w:t xml:space="preserve">gyakran </w:t>
      </w:r>
      <w:r w:rsidR="00C903BE">
        <w:t>modellezhetőek az ún</w:t>
      </w:r>
      <w:r w:rsidR="008B756C">
        <w:t>.</w:t>
      </w:r>
      <w:r w:rsidR="00C903BE">
        <w:t xml:space="preserve"> </w:t>
      </w:r>
      <w:r w:rsidR="003F15CF">
        <w:t xml:space="preserve">markovi döntési folyamattal (Markovian Decision Process, </w:t>
      </w:r>
      <w:r w:rsidR="004A4E05">
        <w:t>továbbiakban</w:t>
      </w:r>
      <w:r w:rsidR="003F15CF">
        <w:t xml:space="preserve"> </w:t>
      </w:r>
      <w:commentRangeStart w:id="8"/>
      <w:r w:rsidR="003F15CF">
        <w:t>MDP</w:t>
      </w:r>
      <w:commentRangeEnd w:id="8"/>
      <w:r w:rsidR="00E47C8E">
        <w:rPr>
          <w:rStyle w:val="Jegyzethivatkozs"/>
        </w:rPr>
        <w:commentReference w:id="8"/>
      </w:r>
      <w:r w:rsidR="003F15CF">
        <w:t>)</w:t>
      </w:r>
      <w:r w:rsidR="00C903BE">
        <w:t>. Ez egy döntéshozatalok modellezésére létrehozott matematikai modell,</w:t>
      </w:r>
      <w:r w:rsidR="008B756C">
        <w:t xml:space="preserve"> melynek létezik determinisztikus és szotchasztikus változata is. Mi a továbbiakban csak a determinisztikus esettel foglalkozunk.</w:t>
      </w:r>
      <w:r w:rsidR="00C903BE">
        <w:t xml:space="preserve"> </w:t>
      </w:r>
      <w:r w:rsidR="008B756C">
        <w:t xml:space="preserve">Ez </w:t>
      </w:r>
      <w:r w:rsidR="00C903BE">
        <w:t>négy fő elemből áll. Az adott környezetben lévő állapotunk S, az S állapotban hozott döntésünk A, az ezért kapott jutalom R és ennek hatására</w:t>
      </w:r>
      <w:r>
        <w:t xml:space="preserve"> </w:t>
      </w:r>
      <w:r w:rsidR="00C903BE">
        <w:t>az új állapot</w:t>
      </w:r>
      <w:r w:rsidR="00CF5847">
        <w:t xml:space="preserve"> S’</w:t>
      </w:r>
      <w:r w:rsidR="00C903BE">
        <w:t>.</w:t>
      </w:r>
      <w:r w:rsidR="004A4E05">
        <w:t xml:space="preserve"> Ahhoz hogy a helyzetet lehessen MDP-vel modellezni, teljesülnie kell rá a Markovi </w:t>
      </w:r>
      <w:commentRangeStart w:id="9"/>
      <w:r w:rsidR="004A4E05">
        <w:t>feltétel</w:t>
      </w:r>
      <w:commentRangeEnd w:id="9"/>
      <w:r w:rsidR="004A4E05">
        <w:rPr>
          <w:rStyle w:val="Jegyzethivatkozs"/>
        </w:rPr>
        <w:commentReference w:id="9"/>
      </w:r>
      <w:r w:rsidR="004A4E05">
        <w:t>:</w:t>
      </w:r>
    </w:p>
    <w:p w14:paraId="35BD0CB3" w14:textId="61DCEEBB" w:rsidR="004A4E05" w:rsidRDefault="004A4E05" w:rsidP="008D10BC"/>
    <w:p w14:paraId="73BF5A44" w14:textId="7ABF6C0D" w:rsidR="004A4E05" w:rsidRDefault="004A4E05" w:rsidP="008D10BC">
      <w:r>
        <w:t>Ez azt jelenti, hogy bármelyik állapot átmenetre, illetve a jutalom függvényre nem lehet hatással semmilyen múltbeli esemény, kizárólag a jelenlegi állapot és az abban hozott döntés.</w:t>
      </w:r>
    </w:p>
    <w:p w14:paraId="4E4606C2" w14:textId="77777777" w:rsidR="004A0C1D" w:rsidRDefault="006B6E74" w:rsidP="004A0C1D">
      <w:pPr>
        <w:pStyle w:val="Kp"/>
      </w:pPr>
      <w:r>
        <w:rPr>
          <w:noProof/>
          <w:lang w:eastAsia="hu-HU"/>
        </w:rPr>
        <w:drawing>
          <wp:inline distT="0" distB="0" distL="0" distR="0" wp14:anchorId="1F220A7D" wp14:editId="77F90F16">
            <wp:extent cx="5455920" cy="1958340"/>
            <wp:effectExtent l="0" t="0" r="0" b="0"/>
            <wp:docPr id="3" name="Kép 3" descr="https://kofzor.github.io/images/agen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fzor.github.io/images/agentenviron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920" cy="1958340"/>
                    </a:xfrm>
                    <a:prstGeom prst="rect">
                      <a:avLst/>
                    </a:prstGeom>
                    <a:noFill/>
                    <a:ln>
                      <a:noFill/>
                    </a:ln>
                  </pic:spPr>
                </pic:pic>
              </a:graphicData>
            </a:graphic>
          </wp:inline>
        </w:drawing>
      </w:r>
    </w:p>
    <w:p w14:paraId="6F7E14FE" w14:textId="0EE207AD" w:rsidR="00C903BE" w:rsidRDefault="004A0C1D" w:rsidP="004A0C1D">
      <w:pPr>
        <w:pStyle w:val="Kpalrs"/>
      </w:pPr>
      <w:r>
        <w:fldChar w:fldCharType="begin"/>
      </w:r>
      <w:r>
        <w:instrText xml:space="preserve"> SEQ Markov_döntési_folyamat \* ARABIC </w:instrText>
      </w:r>
      <w:r>
        <w:fldChar w:fldCharType="separate"/>
      </w:r>
      <w:r>
        <w:rPr>
          <w:noProof/>
        </w:rPr>
        <w:t>1</w:t>
      </w:r>
      <w:r>
        <w:fldChar w:fldCharType="end"/>
      </w:r>
      <w:r>
        <w:t>. Markov</w:t>
      </w:r>
      <w:r w:rsidR="004A4E05">
        <w:t>i</w:t>
      </w:r>
      <w:r>
        <w:t xml:space="preserve"> döntési folyamat</w:t>
      </w:r>
    </w:p>
    <w:p w14:paraId="52F85047" w14:textId="708210A6" w:rsidR="006F7EC8" w:rsidRDefault="00516839" w:rsidP="004A0C1D">
      <w:r>
        <w:lastRenderedPageBreak/>
        <w:t>Az</w:t>
      </w:r>
      <w:r w:rsidR="004A0C1D">
        <w:t xml:space="preserve"> ágensnek van egy π</w:t>
      </w:r>
      <w:r w:rsidR="006B6E74">
        <w:t>(s) stratégiája (</w:t>
      </w:r>
      <w:r w:rsidR="004A4E05">
        <w:t xml:space="preserve"> továbbiakban </w:t>
      </w:r>
      <w:r w:rsidR="006B6E74">
        <w:t>policy) am</w:t>
      </w:r>
      <w:r w:rsidR="00BF7AB0">
        <w:t xml:space="preserve">elyet </w:t>
      </w:r>
      <w:r w:rsidR="004A4E05">
        <w:t>követve minden S állapothoz hozzárendel egy A</w:t>
      </w:r>
      <w:r>
        <w:t xml:space="preserve"> döntést (</w:t>
      </w:r>
      <w:r w:rsidR="004A4E05">
        <w:t>továbbiakban action). Az A</w:t>
      </w:r>
      <w:r>
        <w:t xml:space="preserve"> </w:t>
      </w:r>
      <w:r w:rsidR="004A4E05">
        <w:t>döntést</w:t>
      </w:r>
      <w:r>
        <w:t xml:space="preserve"> meghozva kap a környezettől egy </w:t>
      </w:r>
      <w:r w:rsidR="00A2066F">
        <w:t>R jutalmat és az S</w:t>
      </w:r>
      <w:r>
        <w:t>’ köv</w:t>
      </w:r>
      <w:r w:rsidR="008B756C">
        <w:t>etkező állapotba jut. Az állapot átmenetért járó jutalom és a következő állapot általában előre nem ismert</w:t>
      </w:r>
      <w:r>
        <w:t>, ezeket a</w:t>
      </w:r>
      <w:r w:rsidR="008B756C">
        <w:t>z</w:t>
      </w:r>
      <w:r>
        <w:t xml:space="preserve"> </w:t>
      </w:r>
      <w:r w:rsidR="008B756C">
        <w:t>ágens valamilyen felfedező függvényt (továbbiakban exploration function) követve kell feltérképeznie</w:t>
      </w:r>
      <w:r>
        <w:t xml:space="preserve">. Ebben a kontextusban minden állapothoz </w:t>
      </w:r>
      <w:r w:rsidR="008B756C">
        <w:t>definiálhatjuk a</w:t>
      </w:r>
      <w:r>
        <w:t xml:space="preserve"> V(s) állapot érték függvényt (</w:t>
      </w:r>
      <w:r w:rsidR="008B756C">
        <w:t xml:space="preserve">angolul </w:t>
      </w:r>
      <w:r>
        <w:t xml:space="preserve">state value), ami azt mondja meg, hogy az adott s állapotból az </w:t>
      </w:r>
      <w:commentRangeStart w:id="10"/>
      <w:r>
        <w:t>π</w:t>
      </w:r>
      <w:commentRangeEnd w:id="10"/>
      <w:r w:rsidR="00DC5E9D">
        <w:rPr>
          <w:rStyle w:val="Jegyzethivatkozs"/>
        </w:rPr>
        <w:commentReference w:id="10"/>
      </w:r>
      <w:r>
        <w:t xml:space="preserve">(s) stratégiát követve mennyi a </w:t>
      </w:r>
      <w:r w:rsidR="00CC715C">
        <w:t>várható</w:t>
      </w:r>
      <w:r w:rsidR="006F7EC8">
        <w:t xml:space="preserve"> </w:t>
      </w:r>
      <w:r w:rsidR="00CF5847">
        <w:t>diszkontált</w:t>
      </w:r>
      <w:r>
        <w:t xml:space="preserve"> </w:t>
      </w:r>
      <w:r w:rsidR="00CF5847">
        <w:t>kumulált</w:t>
      </w:r>
      <w:r>
        <w:t xml:space="preserve"> jutalom</w:t>
      </w:r>
      <w:r w:rsidR="00CF5847">
        <w:t>,</w:t>
      </w:r>
      <w:r>
        <w:t xml:space="preserve"> amit el fog </w:t>
      </w:r>
      <w:commentRangeStart w:id="11"/>
      <w:r>
        <w:t>érni</w:t>
      </w:r>
      <w:commentRangeEnd w:id="11"/>
      <w:r w:rsidR="006F7EC8">
        <w:rPr>
          <w:rStyle w:val="Jegyzethivatkozs"/>
        </w:rPr>
        <w:commentReference w:id="11"/>
      </w:r>
      <w:r>
        <w:t>.</w:t>
      </w:r>
      <w:r w:rsidR="006F7EC8">
        <w:t xml:space="preserve"> </w:t>
      </w:r>
    </w:p>
    <w:p w14:paraId="1B2CA550" w14:textId="2B2698CC" w:rsidR="004A0C1D" w:rsidRPr="004A0C1D" w:rsidRDefault="006F7EC8" w:rsidP="004A0C1D">
      <w:r>
        <w:t>Ahogy a való életben az ágensünk számra is kevésbé értékes a jövőbeni jutalom, így azok értékét a számításkor egy γ értékkel diszkontáljuk.</w:t>
      </w:r>
      <w:r w:rsidR="00516839">
        <w:t xml:space="preserve"> </w:t>
      </w:r>
      <w:r>
        <w:t>Definiálhatjuk</w:t>
      </w:r>
      <w:r w:rsidR="00CF5847">
        <w:t>,</w:t>
      </w:r>
      <w:r w:rsidR="008B756C">
        <w:t xml:space="preserve"> továbbá az a</w:t>
      </w:r>
      <w:r>
        <w:t xml:space="preserve"> Q(</w:t>
      </w:r>
      <w:r w:rsidR="00CF5847">
        <w:t>s, a</w:t>
      </w:r>
      <w:r>
        <w:t>) döntés érték függvényt (</w:t>
      </w:r>
      <w:r w:rsidR="008B756C">
        <w:t xml:space="preserve">angolul </w:t>
      </w:r>
      <w:r>
        <w:t>action value</w:t>
      </w:r>
      <w:r w:rsidR="008B756C">
        <w:t xml:space="preserve"> function</w:t>
      </w:r>
      <w:r>
        <w:t>), ami azt adja meg,</w:t>
      </w:r>
      <w:r w:rsidR="00CF5847">
        <w:t xml:space="preserve"> </w:t>
      </w:r>
      <w:r>
        <w:t>hogy az s ál</w:t>
      </w:r>
      <w:r w:rsidR="00CF5847">
        <w:t>l</w:t>
      </w:r>
      <w:r>
        <w:t xml:space="preserve">apotból a döntés után a π(s) stratégiát követve mennyi a </w:t>
      </w:r>
      <w:r w:rsidR="00CC715C">
        <w:t xml:space="preserve">várható </w:t>
      </w:r>
      <w:r>
        <w:t>dis</w:t>
      </w:r>
      <w:r w:rsidR="00CF5847">
        <w:t>z</w:t>
      </w:r>
      <w:r>
        <w:t xml:space="preserve">kontált </w:t>
      </w:r>
      <w:r w:rsidR="00CF5847">
        <w:t>kumulált</w:t>
      </w:r>
      <w:r>
        <w:t xml:space="preserve"> jutalom.</w:t>
      </w:r>
      <w:r w:rsidR="00DC5E9D">
        <w:t xml:space="preserve"> Elméletben</w:t>
      </w:r>
      <w:r w:rsidR="00CF5847">
        <w:t>,</w:t>
      </w:r>
      <w:r w:rsidR="00DC5E9D">
        <w:t xml:space="preserve"> ha ismerjük ezt a Q(</w:t>
      </w:r>
      <w:r w:rsidR="00CF5847">
        <w:t>s, a</w:t>
      </w:r>
      <w:r w:rsidR="00DC5E9D">
        <w:t xml:space="preserve">) függvényt minden állapotra és döntésre, akkor a </w:t>
      </w:r>
      <w:r w:rsidR="00CF5847">
        <w:t>kumulált</w:t>
      </w:r>
      <w:r w:rsidR="00DC5E9D">
        <w:t xml:space="preserve"> jutalom maximalizáláshoz egysz</w:t>
      </w:r>
      <w:r w:rsidR="008B756C">
        <w:t>erűen minden állapotban</w:t>
      </w:r>
      <w:r w:rsidR="00DC5E9D">
        <w:t xml:space="preserve"> azt a döntést</w:t>
      </w:r>
      <w:r w:rsidR="008B756C">
        <w:t xml:space="preserve"> </w:t>
      </w:r>
      <w:r w:rsidR="00E47C8E">
        <w:t>kell választani</w:t>
      </w:r>
      <w:r w:rsidR="008B756C">
        <w:t>,</w:t>
      </w:r>
      <w:r w:rsidR="00DC5E9D">
        <w:t xml:space="preserve"> ahol a Q(</w:t>
      </w:r>
      <w:r w:rsidR="00CF5847">
        <w:t>s, a</w:t>
      </w:r>
      <w:r w:rsidR="00DC5E9D">
        <w:t>) függvény maximális. A probléma viszont, hogy a valóságban ezt szinte sohasem ismerjük</w:t>
      </w:r>
      <w:r w:rsidR="00E47C8E">
        <w:t xml:space="preserve"> előre</w:t>
      </w:r>
      <w:r w:rsidR="00DC5E9D">
        <w:t>, viszont szeren</w:t>
      </w:r>
      <w:r w:rsidR="00006226">
        <w:t xml:space="preserve">csére az egyes lépések után a kapott jutalom és a következő állapot megfigyelése után a Bellman egyenlet </w:t>
      </w:r>
      <w:r w:rsidR="00CF5847">
        <w:t>alapján egy iteratív módszerrel tudjuk közelíteni.</w:t>
      </w:r>
      <w:r w:rsidR="00006226">
        <w:rPr>
          <w:rStyle w:val="Jegyzethivatkozs"/>
        </w:rPr>
        <w:commentReference w:id="12"/>
      </w:r>
      <w:r w:rsidR="00E47C8E">
        <w:t xml:space="preserve"> Ez a megfontolás adja az alapján a legtöbb megerősítéses tanulás alapú algoritmusnak.</w:t>
      </w:r>
    </w:p>
    <w:p w14:paraId="1ACEA8A9" w14:textId="4AE6C271" w:rsidR="00814893" w:rsidRDefault="006759A9" w:rsidP="00814893">
      <w:pPr>
        <w:pStyle w:val="Cmsor3"/>
      </w:pPr>
      <w:bookmarkStart w:id="13" w:name="_Toc498265207"/>
      <w:r>
        <w:t>Algoritmusok kategorizálása</w:t>
      </w:r>
      <w:bookmarkEnd w:id="13"/>
    </w:p>
    <w:p w14:paraId="7159FEA1" w14:textId="70B24033" w:rsidR="00E03704" w:rsidRDefault="00A50E26" w:rsidP="00A50E26">
      <w:r>
        <w:t>A megerősítéses tanuláson alapuló algoritmusokat két nagyobb csop</w:t>
      </w:r>
      <w:r w:rsidR="00E47C8E">
        <w:t xml:space="preserve">ortra lehet osztani, modell </w:t>
      </w:r>
      <w:r w:rsidR="00573D9F">
        <w:t>független</w:t>
      </w:r>
      <w:r w:rsidR="00E47C8E">
        <w:t xml:space="preserve"> és a modell alapúra. Az modell alapú algoritmusok mögötti elgondolás az, hogyha egy MDP összes összetevőjét ismerjük, tehát az T(s,a,s’) állapotátmenet függvényt és az R(s,a,s’) jutalom függvényt is, akkor egyértelműen megtudjuk határozni azt az optimális policy-t, ami a jövőbeni jutalmat a </w:t>
      </w:r>
      <w:commentRangeStart w:id="14"/>
      <w:r w:rsidR="00E47C8E">
        <w:t>maximalizálja</w:t>
      </w:r>
      <w:commentRangeEnd w:id="14"/>
      <w:r w:rsidR="00E47C8E">
        <w:rPr>
          <w:rStyle w:val="Jegyzethivatkozs"/>
        </w:rPr>
        <w:commentReference w:id="14"/>
      </w:r>
      <w:r w:rsidR="00E47C8E">
        <w:t>. Ez alapján az ágens előbb</w:t>
      </w:r>
      <w:r>
        <w:t xml:space="preserve"> megpróbálja felfedezni a környezetet és mode</w:t>
      </w:r>
      <w:r w:rsidR="00E47C8E">
        <w:t>l</w:t>
      </w:r>
      <w:r>
        <w:t>lt építeni amely megmondja az egyes állapot átmeneteket és az azokért járó jutalmat, majd ezen modellre offline számolj</w:t>
      </w:r>
      <w:r w:rsidR="00E47C8E">
        <w:t xml:space="preserve">a ki az optimális stratégiát. A modell </w:t>
      </w:r>
      <w:r w:rsidR="00573D9F">
        <w:t xml:space="preserve">független </w:t>
      </w:r>
      <w:r>
        <w:t>megközelítés ezzel szemben egyből a action-value</w:t>
      </w:r>
      <w:r w:rsidR="00E47C8E">
        <w:t xml:space="preserve"> függvény</w:t>
      </w:r>
      <w:r>
        <w:t>t vagy</w:t>
      </w:r>
      <w:r w:rsidR="00E47C8E">
        <w:t xml:space="preserve"> közvetlenük a optimális</w:t>
      </w:r>
      <w:r>
        <w:t xml:space="preserve"> stratégiát szándékozik meghatározni.</w:t>
      </w:r>
      <w:r w:rsidR="00E47C8E">
        <w:t xml:space="preserve"> A dolgozatomban ez utóbbi megközelítést alkalmazó</w:t>
      </w:r>
      <w:r>
        <w:t xml:space="preserve"> </w:t>
      </w:r>
      <w:r w:rsidR="00E47C8E">
        <w:t xml:space="preserve">algoritmusokat alkalmaztam, így ezek bemutatására szeretnék részletesebben kitérni. </w:t>
      </w:r>
      <w:r>
        <w:t xml:space="preserve">A </w:t>
      </w:r>
      <w:r>
        <w:lastRenderedPageBreak/>
        <w:t xml:space="preserve">modell </w:t>
      </w:r>
      <w:r w:rsidR="00573D9F">
        <w:t xml:space="preserve">független </w:t>
      </w:r>
      <w:r>
        <w:t>szemlélet</w:t>
      </w:r>
      <w:r w:rsidR="00573D9F">
        <w:t>be tartozó módszereket</w:t>
      </w:r>
      <w:r>
        <w:t xml:space="preserve"> két további nagyobb csoportra lehet osztani. </w:t>
      </w:r>
    </w:p>
    <w:p w14:paraId="3EEDFF07" w14:textId="5BA507E8" w:rsidR="00E03704" w:rsidRDefault="00B42168" w:rsidP="00E03704">
      <w:pPr>
        <w:pStyle w:val="Kp"/>
      </w:pPr>
      <w:r>
        <w:pict w14:anchorId="49AE5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96.4pt;height:179.4pt">
            <v:imagedata r:id="rId13" o:title="actor-critic"/>
          </v:shape>
        </w:pict>
      </w:r>
    </w:p>
    <w:p w14:paraId="54C5EB91" w14:textId="0828B7E1" w:rsidR="00E03704" w:rsidRDefault="00E03704" w:rsidP="00E03704">
      <w:pPr>
        <w:pStyle w:val="Kpalrs"/>
      </w:pPr>
      <w:r>
        <w:t>2. Algoritmusok csoportosítása</w:t>
      </w:r>
    </w:p>
    <w:p w14:paraId="3F1423C4" w14:textId="43B89ED2" w:rsidR="00E27930" w:rsidRDefault="00573D9F" w:rsidP="00A50E26">
      <w:pPr>
        <w:rPr>
          <w:noProof/>
          <w:lang w:eastAsia="hu-HU"/>
        </w:rPr>
      </w:pPr>
      <w:r>
        <w:t xml:space="preserve">Az egyik az </w:t>
      </w:r>
      <w:r w:rsidR="00A50E26">
        <w:t xml:space="preserve">value </w:t>
      </w:r>
      <w:r>
        <w:t>based</w:t>
      </w:r>
      <w:r w:rsidR="00A50E26">
        <w:t>, amikor is az algoritmus különböző iteratív módszerekkel a Q(s, a) függvény</w:t>
      </w:r>
      <w:r w:rsidR="00893E06">
        <w:t xml:space="preserve">t közelíti. A Q függvény ismeretében közvetve megtanulja az optimális stratégiát is, hiszen ha mindig a maximális Q értéket eredményező döntést választjuk, akkor determinisztikus környezetben maximalizáljuk a jövőbeli diszkontált </w:t>
      </w:r>
      <w:commentRangeStart w:id="15"/>
      <w:r w:rsidR="00893E06">
        <w:t>jutalmat</w:t>
      </w:r>
      <w:commentRangeEnd w:id="15"/>
      <w:r>
        <w:rPr>
          <w:rStyle w:val="Jegyzethivatkozs"/>
        </w:rPr>
        <w:commentReference w:id="15"/>
      </w:r>
      <w:r w:rsidR="00893E06">
        <w:t>.</w:t>
      </w:r>
      <w:r w:rsidR="0006114B">
        <w:t xml:space="preserve"> </w:t>
      </w:r>
      <w:r>
        <w:t>Ennek a módszernek a hátránya</w:t>
      </w:r>
      <w:r w:rsidR="0006114B">
        <w:t xml:space="preserve"> viszont</w:t>
      </w:r>
      <w:r>
        <w:t>, hogy gyakran az algori</w:t>
      </w:r>
      <w:r w:rsidR="0006114B">
        <w:t>t</w:t>
      </w:r>
      <w:r>
        <w:t>m</w:t>
      </w:r>
      <w:r w:rsidR="0006114B">
        <w:t xml:space="preserve">us sok időt tölt suboptimális stratégiák értékelésével, és olyan állapot átmenetek Q értékeinek </w:t>
      </w:r>
      <w:r w:rsidR="00E03704">
        <w:t>becslésével,</w:t>
      </w:r>
      <w:r w:rsidR="0006114B">
        <w:t xml:space="preserve"> amit lehet, hogy az optimális stratégiát követve nem is érintünk.</w:t>
      </w:r>
    </w:p>
    <w:p w14:paraId="11BE3FE5" w14:textId="1BCA6868" w:rsidR="00A50E26" w:rsidRDefault="00E27930" w:rsidP="00A50E26">
      <w:pPr>
        <w:rPr>
          <w:noProof/>
          <w:lang w:eastAsia="hu-HU"/>
        </w:rPr>
      </w:pPr>
      <w:r>
        <w:rPr>
          <w:noProof/>
          <w:lang w:eastAsia="hu-HU"/>
        </w:rPr>
        <w:drawing>
          <wp:inline distT="0" distB="0" distL="0" distR="0" wp14:anchorId="3E1AD1D9" wp14:editId="254887AF">
            <wp:extent cx="5400040" cy="187515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75155"/>
                    </a:xfrm>
                    <a:prstGeom prst="rect">
                      <a:avLst/>
                    </a:prstGeom>
                  </pic:spPr>
                </pic:pic>
              </a:graphicData>
            </a:graphic>
          </wp:inline>
        </w:drawing>
      </w:r>
    </w:p>
    <w:p w14:paraId="46FE998E" w14:textId="79DE2499" w:rsidR="00E27930" w:rsidRDefault="00E27930" w:rsidP="00573D9F">
      <w:pPr>
        <w:pStyle w:val="Kpalrs"/>
      </w:pPr>
      <w:r>
        <w:fldChar w:fldCharType="begin"/>
      </w:r>
      <w:r>
        <w:instrText xml:space="preserve"> SEQ Q_learning \* ARABIC </w:instrText>
      </w:r>
      <w:r>
        <w:fldChar w:fldCharType="separate"/>
      </w:r>
      <w:r>
        <w:rPr>
          <w:noProof/>
        </w:rPr>
        <w:t>1</w:t>
      </w:r>
      <w:r>
        <w:fldChar w:fldCharType="end"/>
      </w:r>
      <w:r>
        <w:t>. Q learning</w:t>
      </w:r>
    </w:p>
    <w:p w14:paraId="6C1EABC0" w14:textId="489526D1" w:rsidR="0006114B" w:rsidRDefault="00E03704" w:rsidP="00A50E26">
      <w:r>
        <w:t>A policy based algoritmusok ezzel ellentétben nem törekednek a pontos Q értékek feltérképezésére</w:t>
      </w:r>
      <w:r w:rsidR="00573D9F">
        <w:t xml:space="preserve"> Mivel a megfelelő döntés meghozatalához nem szükséges a Q értékek pontos ismerete, elég, ha azokat egymáshoz viszonyítva helyesen tudjuk becsülni, így a policy based algoritmusok általában gyorsabban konvergálnak az ideális megoldáshoz. </w:t>
      </w:r>
      <w:r w:rsidR="00573D9F">
        <w:lastRenderedPageBreak/>
        <w:t>Ezek működésük során π policy-t</w:t>
      </w:r>
      <w:r>
        <w:t xml:space="preserve"> követve megfigyelik a policy értékét </w:t>
      </w:r>
      <w:r w:rsidR="00573D9F">
        <w:t xml:space="preserve">az epizód végén, </w:t>
      </w:r>
      <w:r>
        <w:t>majd a policy paramétereit úgy hangolják, hogy ez az érték nőjön.</w:t>
      </w:r>
      <w:r w:rsidR="00573D9F">
        <w:t xml:space="preserve"> </w:t>
      </w:r>
      <w:r w:rsidR="00F51C6C">
        <w:t>Ehhez feltételezzük, hogy a policy-t valamilyen differenciálható függvény alkotja.</w:t>
      </w:r>
    </w:p>
    <w:p w14:paraId="425447E3" w14:textId="3FD4B8E4" w:rsidR="00E27930" w:rsidRDefault="00E27930" w:rsidP="00B42168">
      <w:pPr>
        <w:pStyle w:val="Kp"/>
      </w:pPr>
      <w:r>
        <w:rPr>
          <w:noProof/>
          <w:lang w:eastAsia="hu-HU"/>
        </w:rPr>
        <w:drawing>
          <wp:inline distT="0" distB="0" distL="0" distR="0" wp14:anchorId="49CF10DF" wp14:editId="792E1FC0">
            <wp:extent cx="3558540" cy="1575482"/>
            <wp:effectExtent l="0" t="0" r="3810" b="571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6916" cy="1579190"/>
                    </a:xfrm>
                    <a:prstGeom prst="rect">
                      <a:avLst/>
                    </a:prstGeom>
                  </pic:spPr>
                </pic:pic>
              </a:graphicData>
            </a:graphic>
          </wp:inline>
        </w:drawing>
      </w:r>
    </w:p>
    <w:p w14:paraId="5EC5DC71" w14:textId="5DE94BAD" w:rsidR="00E27930" w:rsidRPr="00A50E26" w:rsidRDefault="00E27930" w:rsidP="00E27930">
      <w:pPr>
        <w:pStyle w:val="Kpalrs"/>
      </w:pPr>
      <w:r>
        <w:fldChar w:fldCharType="begin"/>
      </w:r>
      <w:r>
        <w:instrText xml:space="preserve"> SEQ Reinforce \* ARABIC </w:instrText>
      </w:r>
      <w:r>
        <w:fldChar w:fldCharType="separate"/>
      </w:r>
      <w:r>
        <w:rPr>
          <w:noProof/>
        </w:rPr>
        <w:t>1</w:t>
      </w:r>
      <w:r>
        <w:fldChar w:fldCharType="end"/>
      </w:r>
      <w:r>
        <w:t>. Reinforce</w:t>
      </w:r>
    </w:p>
    <w:p w14:paraId="466B35FC" w14:textId="07D91BAD" w:rsidR="007B6430" w:rsidRDefault="00E03704" w:rsidP="006759A9">
      <w:r>
        <w:t>Folytonos állapot</w:t>
      </w:r>
      <w:r w:rsidR="00F51C6C">
        <w:t>teret</w:t>
      </w:r>
      <w:r w:rsidR="00B42AE8">
        <w:t xml:space="preserve">(angolul state space) </w:t>
      </w:r>
      <w:r>
        <w:t xml:space="preserve"> és </w:t>
      </w:r>
      <w:r w:rsidR="00F51C6C">
        <w:t>mozgás</w:t>
      </w:r>
      <w:r>
        <w:t>teret</w:t>
      </w:r>
      <w:r w:rsidR="00F51C6C">
        <w:t xml:space="preserve"> (angolul action space)</w:t>
      </w:r>
      <w:r>
        <w:t xml:space="preserve"> tartalmazó problémák eset gyakran a</w:t>
      </w:r>
      <w:r w:rsidR="00F51C6C">
        <w:t>l</w:t>
      </w:r>
      <w:r>
        <w:t xml:space="preserve">kalmazzák ennek a két kategóriának a kombinációját. </w:t>
      </w:r>
      <w:r w:rsidR="00F51C6C">
        <w:t>Az emögötti megfontolás az, hogy m</w:t>
      </w:r>
      <w:r>
        <w:t>ivel a bellman updatehez (R+gamma*argmax(a)Q(s’,</w:t>
      </w:r>
      <w:commentRangeStart w:id="16"/>
      <w:r>
        <w:t>a</w:t>
      </w:r>
      <w:commentRangeEnd w:id="16"/>
      <w:r w:rsidR="00F34CE6">
        <w:rPr>
          <w:rStyle w:val="Jegyzethivatkozs"/>
        </w:rPr>
        <w:commentReference w:id="16"/>
      </w:r>
      <w:r>
        <w:t xml:space="preserve">)) nem ismerjük a Q függvény maximumát ezért két függvény becslőt használunk. Egyet a policy </w:t>
      </w:r>
      <w:r w:rsidR="00F34CE6">
        <w:t>értékeléséhez</w:t>
      </w:r>
      <w:r>
        <w:t xml:space="preserve"> ami megmondja, hogy adott </w:t>
      </w:r>
      <w:r w:rsidR="00F34CE6">
        <w:t xml:space="preserve">S állapotban az A döntésnek mennyi az értéke, ezt nevezik az angol szakirodalomban critic-nek, </w:t>
      </w:r>
      <w:r>
        <w:t xml:space="preserve">és egyet ami megmondja, hogy </w:t>
      </w:r>
      <w:r w:rsidR="00F34CE6">
        <w:t>adott S állapotból melyik A</w:t>
      </w:r>
      <w:r w:rsidR="00AE5E7F">
        <w:t xml:space="preserve"> döntés fogja maximalizálni a jövőbeni jutalmat</w:t>
      </w:r>
      <w:r w:rsidR="00F34CE6">
        <w:t>, ezt pedig actor-nak nevezik</w:t>
      </w:r>
      <w:r w:rsidR="00AE5E7F">
        <w:t>.</w:t>
      </w:r>
      <w:r>
        <w:t xml:space="preserve"> </w:t>
      </w:r>
    </w:p>
    <w:p w14:paraId="6FC9F107" w14:textId="5FA91F29" w:rsidR="002F361B" w:rsidRDefault="002F361B" w:rsidP="002F361B">
      <w:pPr>
        <w:pStyle w:val="Cmsor3"/>
      </w:pPr>
      <w:bookmarkStart w:id="17" w:name="_Toc498265208"/>
      <w:r>
        <w:t>Exploration exploi</w:t>
      </w:r>
      <w:r w:rsidR="00F34CE6">
        <w:t>t</w:t>
      </w:r>
      <w:r>
        <w:t>ation probléma</w:t>
      </w:r>
      <w:bookmarkEnd w:id="17"/>
    </w:p>
    <w:p w14:paraId="761D44A7" w14:textId="60FABDBE" w:rsidR="00F34CE6" w:rsidRDefault="00F34CE6" w:rsidP="00F34CE6">
      <w:r>
        <w:t xml:space="preserve">Mivel a bemutatott algoritmusok az általuk megtapasztalt állapotátmenetekből és az azokért járó jutalomból tudnak tanulni, elengedhetetlen a hatékony működés érdekében ezeknek a megfelelő feltérképezése, egy ún. exploration function segítségével. Lehet bármilyen jó az algoritmus, ha egy az optimális policyhoz elengedhetetlen állapot átmenetet nem fedezett fel, akkor nem tudja elérni a globális optimumot. Erre több különböző módszert is kidolgoztak már, melyeket a későbbiekben bemutatok. </w:t>
      </w:r>
    </w:p>
    <w:p w14:paraId="0E4E103F" w14:textId="2886D2B6" w:rsidR="00F34CE6" w:rsidRPr="00F34CE6" w:rsidRDefault="00F34CE6" w:rsidP="00F34CE6">
      <w:r>
        <w:t xml:space="preserve">További problémát okoz a megerősítéses tanulás témakörében az ún. exploration-exploitation dilemma. </w:t>
      </w:r>
      <w:r w:rsidR="00D62B2F">
        <w:t>Ez azt fogalmazza meg, hogy bár a célunk az, hogy maximalizáljuk a jövőbeli kumulált jutalmat, viszont ehhez az optimális stratégiát kell kövessünk, de ezt csak akkor tudjuk megtanulni, ha már megfelelő állapot átmenetet fedeztünk fel. Nehéz viszont megfogalmazni, hogy hol van az egyensúly a kettő között, különösen mivel ez minden problémakörnél mást jelent.</w:t>
      </w:r>
    </w:p>
    <w:p w14:paraId="68E5DD1B" w14:textId="30845AEE" w:rsidR="002F361B" w:rsidRDefault="002F361B" w:rsidP="002F361B">
      <w:pPr>
        <w:pStyle w:val="Cmsor3"/>
      </w:pPr>
      <w:bookmarkStart w:id="18" w:name="_Toc498265209"/>
      <w:r>
        <w:lastRenderedPageBreak/>
        <w:t>Gyakori felfedező függvények</w:t>
      </w:r>
      <w:bookmarkEnd w:id="18"/>
    </w:p>
    <w:p w14:paraId="60A128A9" w14:textId="02C319CC" w:rsidR="00FB098A" w:rsidRDefault="00FB098A" w:rsidP="00FB098A">
      <w:r>
        <w:t xml:space="preserve">A következőkben </w:t>
      </w:r>
      <w:r w:rsidR="000C0F01">
        <w:t xml:space="preserve">a teljesség igénye nélküli </w:t>
      </w:r>
      <w:r>
        <w:t xml:space="preserve">szeretnék bemutatni, pár gyakran használt módszert az új átmenetek felfedezésére. </w:t>
      </w:r>
    </w:p>
    <w:p w14:paraId="084E96CF" w14:textId="6C1FC26E" w:rsidR="005E795A" w:rsidRDefault="005E795A" w:rsidP="00FB098A">
      <w:pPr>
        <w:rPr>
          <w:b/>
        </w:rPr>
      </w:pPr>
      <w:r w:rsidRPr="005E795A">
        <w:rPr>
          <w:b/>
        </w:rPr>
        <w:t>Epsilon-greedy</w:t>
      </w:r>
    </w:p>
    <w:p w14:paraId="1972F052" w14:textId="7648AA8F" w:rsidR="005E795A" w:rsidRDefault="005E795A" w:rsidP="00FB098A">
      <w:pPr>
        <w:rPr>
          <w:b/>
        </w:rPr>
      </w:pPr>
      <w:r>
        <w:rPr>
          <w:b/>
        </w:rPr>
        <w:t>Boltzmann módszer</w:t>
      </w:r>
    </w:p>
    <w:p w14:paraId="5CC424E9" w14:textId="5C198D1A" w:rsidR="005E795A" w:rsidRDefault="005E795A" w:rsidP="00FB098A">
      <w:pPr>
        <w:rPr>
          <w:b/>
        </w:rPr>
      </w:pPr>
      <w:commentRangeStart w:id="19"/>
      <w:r>
        <w:rPr>
          <w:b/>
        </w:rPr>
        <w:t>A</w:t>
      </w:r>
      <w:commentRangeEnd w:id="19"/>
      <w:r>
        <w:rPr>
          <w:rStyle w:val="Jegyzethivatkozs"/>
        </w:rPr>
        <w:commentReference w:id="19"/>
      </w:r>
    </w:p>
    <w:p w14:paraId="2D72310A" w14:textId="0AA03CCF" w:rsidR="005E795A" w:rsidRDefault="005E795A" w:rsidP="005E795A">
      <w:pPr>
        <w:rPr>
          <w:b/>
        </w:rPr>
      </w:pPr>
      <w:r>
        <w:rPr>
          <w:b/>
        </w:rPr>
        <w:t>B</w:t>
      </w:r>
    </w:p>
    <w:p w14:paraId="40498413" w14:textId="136F5E56" w:rsidR="005E795A" w:rsidRDefault="005E795A" w:rsidP="005E795A">
      <w:pPr>
        <w:rPr>
          <w:b/>
        </w:rPr>
      </w:pPr>
      <w:r>
        <w:rPr>
          <w:b/>
        </w:rPr>
        <w:t>C</w:t>
      </w:r>
    </w:p>
    <w:p w14:paraId="3282BBE5" w14:textId="63403DAF" w:rsidR="005E795A" w:rsidRPr="005E795A" w:rsidRDefault="005E795A" w:rsidP="005E795A">
      <w:pPr>
        <w:rPr>
          <w:b/>
        </w:rPr>
      </w:pPr>
      <w:r>
        <w:rPr>
          <w:b/>
        </w:rPr>
        <w:t>D</w:t>
      </w:r>
    </w:p>
    <w:p w14:paraId="2079F68F" w14:textId="32E5A1C4" w:rsidR="000E4CE5" w:rsidRDefault="000E4CE5" w:rsidP="000E4CE5">
      <w:pPr>
        <w:pStyle w:val="Cmsor2"/>
      </w:pPr>
      <w:bookmarkStart w:id="20" w:name="_Toc498265210"/>
      <w:r>
        <w:t>Neurális háló</w:t>
      </w:r>
      <w:r w:rsidR="002F361B">
        <w:t>zatok</w:t>
      </w:r>
      <w:bookmarkEnd w:id="20"/>
    </w:p>
    <w:p w14:paraId="2E7BB658" w14:textId="15B75881" w:rsidR="005E795A" w:rsidRPr="005E795A" w:rsidRDefault="005E795A" w:rsidP="005E795A">
      <w:r>
        <w:t xml:space="preserve">A klasszikus megerősítéses tanuláson alapuló algoritmusok kiválóan működnek véges diszkrét állapot és akció terekben, azonban az érdekesebb problémák megoldására gyakran ez nem elég, mert vagy folytonosak, vagy pedig mert az állapottér annyira kiterjedt és több dimenziós, hogy nem lenne elég erőforrásunk, memória illetve számítási kapacitás </w:t>
      </w:r>
      <w:commentRangeStart w:id="21"/>
      <w:r>
        <w:t>hozzá</w:t>
      </w:r>
      <w:commentRangeEnd w:id="21"/>
      <w:r>
        <w:rPr>
          <w:rStyle w:val="Jegyzethivatkozs"/>
        </w:rPr>
        <w:commentReference w:id="21"/>
      </w:r>
      <w:r>
        <w:t>. Szükségesnek látszik tehát valam</w:t>
      </w:r>
      <w:r w:rsidR="00AE1529">
        <w:t>ilyen függvénybecslő használata,</w:t>
      </w:r>
      <w:r>
        <w:t xml:space="preserve"> amely segítségével a Q(s,a) függvényt vagy a π(s,a) függvényt becsüljük. Erre manapság a legnépszerűbb </w:t>
      </w:r>
      <w:r w:rsidR="00AE1529">
        <w:t>megoldás</w:t>
      </w:r>
      <w:r>
        <w:t xml:space="preserve"> a neurális hálók használata.</w:t>
      </w:r>
    </w:p>
    <w:p w14:paraId="6FF8AEAC" w14:textId="7081BB9D" w:rsidR="002F361B" w:rsidRDefault="002F361B" w:rsidP="002F361B">
      <w:pPr>
        <w:pStyle w:val="Cmsor3"/>
      </w:pPr>
      <w:bookmarkStart w:id="22" w:name="_Toc498265211"/>
      <w:r>
        <w:t>Neurális hálózatok felépítése</w:t>
      </w:r>
      <w:bookmarkEnd w:id="22"/>
    </w:p>
    <w:p w14:paraId="2CCF72FE" w14:textId="51FB735C" w:rsidR="00E85F5D" w:rsidRDefault="00E85F5D" w:rsidP="00E85F5D">
      <w:r>
        <w:t xml:space="preserve">A neurális hálózat olyan irányított gráf, amelynek a szerkezetét az emberi agyban található neuronokról mintázták. A bementei </w:t>
      </w:r>
      <w:commentRangeStart w:id="23"/>
      <w:r>
        <w:t>rétegek</w:t>
      </w:r>
      <w:commentRangeEnd w:id="23"/>
      <w:r>
        <w:rPr>
          <w:rStyle w:val="Jegyzethivatkozs"/>
        </w:rPr>
        <w:commentReference w:id="23"/>
      </w:r>
      <w:r>
        <w:t xml:space="preserve"> és a kimeneti rétegek között úgynevezett rejtett rétegek helyezkednek el. Ezeket a rétegeket a neuronok vagy más szóval perceptronok alkotják, amelyek a szomszédos rétegek neuronjaival kapcsolódnak valamilyen struktúra alapján, továbbá tartalmaznak egy ún. aktivációs függvényt. Ez egy olyan </w:t>
      </w:r>
      <w:r w:rsidR="00EA2A4C">
        <w:t>függvény,</w:t>
      </w:r>
      <w:r>
        <w:t xml:space="preserve"> ami a neuron bemeneteinek súlyozott összegét valamilyen nemlineáris függvény alapján alakítja át.</w:t>
      </w:r>
    </w:p>
    <w:p w14:paraId="2D7B48F3" w14:textId="77777777" w:rsidR="00E85F5D" w:rsidRDefault="00E85F5D" w:rsidP="00E85F5D">
      <w:pPr>
        <w:pStyle w:val="Kp"/>
      </w:pPr>
      <w:r>
        <w:rPr>
          <w:noProof/>
          <w:lang w:eastAsia="hu-HU"/>
        </w:rPr>
        <w:lastRenderedPageBreak/>
        <w:drawing>
          <wp:inline distT="0" distB="0" distL="0" distR="0" wp14:anchorId="6F7F2ECA" wp14:editId="7D32F80F">
            <wp:extent cx="4246598" cy="2232660"/>
            <wp:effectExtent l="0" t="0" r="190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ificial neuron.png"/>
                    <pic:cNvPicPr/>
                  </pic:nvPicPr>
                  <pic:blipFill>
                    <a:blip r:embed="rId16">
                      <a:extLst>
                        <a:ext uri="{28A0092B-C50C-407E-A947-70E740481C1C}">
                          <a14:useLocalDpi xmlns:a14="http://schemas.microsoft.com/office/drawing/2010/main" val="0"/>
                        </a:ext>
                      </a:extLst>
                    </a:blip>
                    <a:stretch>
                      <a:fillRect/>
                    </a:stretch>
                  </pic:blipFill>
                  <pic:spPr>
                    <a:xfrm>
                      <a:off x="0" y="0"/>
                      <a:ext cx="4252509" cy="2235768"/>
                    </a:xfrm>
                    <a:prstGeom prst="rect">
                      <a:avLst/>
                    </a:prstGeom>
                  </pic:spPr>
                </pic:pic>
              </a:graphicData>
            </a:graphic>
          </wp:inline>
        </w:drawing>
      </w:r>
    </w:p>
    <w:p w14:paraId="6DAA6179" w14:textId="77777777" w:rsidR="00E85F5D" w:rsidRDefault="00E85F5D" w:rsidP="00E85F5D">
      <w:pPr>
        <w:pStyle w:val="Kpalrs"/>
      </w:pPr>
      <w:r>
        <w:fldChar w:fldCharType="begin"/>
      </w:r>
      <w:r>
        <w:instrText xml:space="preserve"> SEQ Egy_mesterséges_neuron_felépítése \* ARABIC </w:instrText>
      </w:r>
      <w:r>
        <w:fldChar w:fldCharType="separate"/>
      </w:r>
      <w:r>
        <w:rPr>
          <w:noProof/>
        </w:rPr>
        <w:t>1</w:t>
      </w:r>
      <w:r>
        <w:fldChar w:fldCharType="end"/>
      </w:r>
      <w:r>
        <w:t>. Egy mesterséges neuron felépítése</w:t>
      </w:r>
    </w:p>
    <w:p w14:paraId="3C6A5EEF" w14:textId="58674FBF" w:rsidR="00E85F5D" w:rsidRDefault="00E85F5D" w:rsidP="00E85F5D">
      <w:r>
        <w:t>Mivel tetszőlegesen „mély” hálózatot létrehozhatunk</w:t>
      </w:r>
      <w:r w:rsidR="00EA2A4C">
        <w:t xml:space="preserve"> a rejtett rétegek egymás után pakolásával</w:t>
      </w:r>
      <w:r>
        <w:t>, így ezért hívják</w:t>
      </w:r>
      <w:r w:rsidR="00EA2A4C">
        <w:t xml:space="preserve"> az ilyen hálózatokat </w:t>
      </w:r>
      <w:r>
        <w:t xml:space="preserve">angolul Deep </w:t>
      </w:r>
      <w:r w:rsidR="00EA2A4C">
        <w:t>neural network-nek</w:t>
      </w:r>
      <w:r>
        <w:t>.</w:t>
      </w:r>
      <w:r w:rsidR="00EA2A4C">
        <w:t xml:space="preserve"> Innen kapta a nevét a mély tanulás is, a Deep learning.</w:t>
      </w:r>
      <w:r>
        <w:t xml:space="preserve"> Az ilyen há</w:t>
      </w:r>
      <w:r w:rsidR="00EA2A4C">
        <w:t>l</w:t>
      </w:r>
      <w:r>
        <w:t>ózatokat felügyelt tanítás segítségével tudjuk</w:t>
      </w:r>
      <w:r w:rsidR="00640560">
        <w:t xml:space="preserve"> tanítani. E</w:t>
      </w:r>
      <w:r>
        <w:t>z azt jelenti, hogy adott bementre már rendelkezésünkre áll a megfelelő kimenet. Ezt ha</w:t>
      </w:r>
      <w:r w:rsidR="00640560">
        <w:t>sonlítjuk össze a neurális háló kimenetével. A</w:t>
      </w:r>
      <w:r>
        <w:t xml:space="preserve"> predikált kimenet és a valós kimenet különbségéből valamilyen hibafüggvényt számolunk. Ezt a hibafüggvényt felhasználva pedig az ún backpropagation segítségével úgy hangoljuk a hálózat súlyait, hogy </w:t>
      </w:r>
      <w:commentRangeStart w:id="24"/>
      <w:r>
        <w:t>a</w:t>
      </w:r>
      <w:commentRangeEnd w:id="24"/>
      <w:r>
        <w:rPr>
          <w:rStyle w:val="Jegyzethivatkozs"/>
        </w:rPr>
        <w:commentReference w:id="24"/>
      </w:r>
      <w:r>
        <w:t xml:space="preserve"> kimenete minél jobban illeszkedjen az elvárthoz anélkül, hogy túltanulna a hálózat. Az ilyen neurális hálókkal viszonylag jól lehet közelíteni tetszőleges függvényt, ezért alkalmas a megerősítéses tanulás esetében a kiterjedt állapot térben az állapotok absztrahálására, az információtartalmuk sűrítésére</w:t>
      </w:r>
      <w:r w:rsidR="00640560">
        <w:t>.</w:t>
      </w:r>
    </w:p>
    <w:p w14:paraId="57C8D9F4" w14:textId="77777777" w:rsidR="00E85F5D" w:rsidRDefault="00E85F5D" w:rsidP="00E85F5D">
      <w:pPr>
        <w:pStyle w:val="Kp"/>
      </w:pPr>
      <w:r>
        <w:t xml:space="preserve">. </w:t>
      </w:r>
      <w:r>
        <w:rPr>
          <w:noProof/>
          <w:lang w:eastAsia="hu-HU"/>
        </w:rPr>
        <w:drawing>
          <wp:inline distT="0" distB="0" distL="0" distR="0" wp14:anchorId="2763613F" wp14:editId="2A9662DD">
            <wp:extent cx="3837382" cy="1882140"/>
            <wp:effectExtent l="0" t="0" r="0" b="381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_neural_network_header.jpg"/>
                    <pic:cNvPicPr/>
                  </pic:nvPicPr>
                  <pic:blipFill>
                    <a:blip r:embed="rId17">
                      <a:extLst>
                        <a:ext uri="{28A0092B-C50C-407E-A947-70E740481C1C}">
                          <a14:useLocalDpi xmlns:a14="http://schemas.microsoft.com/office/drawing/2010/main" val="0"/>
                        </a:ext>
                      </a:extLst>
                    </a:blip>
                    <a:stretch>
                      <a:fillRect/>
                    </a:stretch>
                  </pic:blipFill>
                  <pic:spPr>
                    <a:xfrm>
                      <a:off x="0" y="0"/>
                      <a:ext cx="3852009" cy="1889314"/>
                    </a:xfrm>
                    <a:prstGeom prst="rect">
                      <a:avLst/>
                    </a:prstGeom>
                  </pic:spPr>
                </pic:pic>
              </a:graphicData>
            </a:graphic>
          </wp:inline>
        </w:drawing>
      </w:r>
    </w:p>
    <w:p w14:paraId="4F5E4B65" w14:textId="325D5FFC" w:rsidR="00E85F5D" w:rsidRPr="00C85952" w:rsidRDefault="00E85F5D" w:rsidP="00E85F5D">
      <w:pPr>
        <w:pStyle w:val="Kpalrs"/>
      </w:pPr>
      <w:r>
        <w:fldChar w:fldCharType="begin"/>
      </w:r>
      <w:r>
        <w:instrText xml:space="preserve"> SEQ Neurális_háló_felépítése \* ARABIC </w:instrText>
      </w:r>
      <w:r>
        <w:fldChar w:fldCharType="separate"/>
      </w:r>
      <w:r>
        <w:rPr>
          <w:noProof/>
        </w:rPr>
        <w:t>1</w:t>
      </w:r>
      <w:r>
        <w:fldChar w:fldCharType="end"/>
      </w:r>
      <w:r>
        <w:t xml:space="preserve">. </w:t>
      </w:r>
      <w:r w:rsidR="00640560">
        <w:t>Feed forward neurális</w:t>
      </w:r>
      <w:r>
        <w:t xml:space="preserve"> háló felépítése</w:t>
      </w:r>
    </w:p>
    <w:p w14:paraId="3C0777F6" w14:textId="77777777" w:rsidR="00E85F5D" w:rsidRPr="00E85F5D" w:rsidRDefault="00E85F5D" w:rsidP="00E85F5D"/>
    <w:p w14:paraId="213EF065" w14:textId="165AC08E" w:rsidR="002F361B" w:rsidRDefault="002F361B" w:rsidP="002F361B">
      <w:pPr>
        <w:pStyle w:val="Cmsor3"/>
      </w:pPr>
      <w:bookmarkStart w:id="25" w:name="_Toc498265212"/>
      <w:r>
        <w:lastRenderedPageBreak/>
        <w:t>Aktivációs függvény szerepe és főbb típusai</w:t>
      </w:r>
      <w:bookmarkEnd w:id="25"/>
    </w:p>
    <w:p w14:paraId="3299C182" w14:textId="29239D0D" w:rsidR="00640560" w:rsidRDefault="00640560" w:rsidP="00640560">
      <w:r>
        <w:t>Mint korábban említettem az egyes neuronok tartalmaznak egy aktivációs függvényt is. Ennek a jelentősége, hogy ha ez egyszerűen lineáris lenne, akkor bármilyen bemeneti vektor hatására a háló egy lineáris függvény szerinti kimenetet adna. A valóságban a modellezni kívánt összefüggések viszont a legritkább esetben alkotnak lineáris függvényt, így szükséges valamilyen nemlinearitást belevinni a hálózatba, hogy képes legyen tetsző</w:t>
      </w:r>
      <w:r w:rsidR="00572F49">
        <w:t>leges függvény becslésére. Erre célra több függvény is megfelel, ezek közül szeretném ismertetni a legelterjettebbeket.</w:t>
      </w:r>
    </w:p>
    <w:p w14:paraId="564CC23B" w14:textId="1218E91F" w:rsidR="00572F49" w:rsidRDefault="00572F49" w:rsidP="00640560">
      <w:pPr>
        <w:rPr>
          <w:b/>
        </w:rPr>
      </w:pPr>
      <w:r>
        <w:rPr>
          <w:b/>
        </w:rPr>
        <w:t>Sigmoid</w:t>
      </w:r>
    </w:p>
    <w:p w14:paraId="25B6C9DC" w14:textId="4E37A785" w:rsidR="00572F49" w:rsidRDefault="00572F49" w:rsidP="00572F49">
      <w:pPr>
        <w:rPr>
          <w:b/>
        </w:rPr>
      </w:pPr>
      <w:r>
        <w:rPr>
          <w:b/>
        </w:rPr>
        <w:t>Tanh</w:t>
      </w:r>
    </w:p>
    <w:p w14:paraId="4822715B" w14:textId="155D1628" w:rsidR="00572F49" w:rsidRDefault="00572F49" w:rsidP="00572F49">
      <w:pPr>
        <w:rPr>
          <w:b/>
        </w:rPr>
      </w:pPr>
      <w:r>
        <w:rPr>
          <w:b/>
        </w:rPr>
        <w:t>Relu</w:t>
      </w:r>
    </w:p>
    <w:p w14:paraId="2F27B6E7" w14:textId="17521C3A" w:rsidR="00572F49" w:rsidRPr="00572F49" w:rsidRDefault="00572F49" w:rsidP="00572F49">
      <w:pPr>
        <w:rPr>
          <w:b/>
        </w:rPr>
      </w:pPr>
      <w:commentRangeStart w:id="26"/>
      <w:r>
        <w:rPr>
          <w:b/>
        </w:rPr>
        <w:t>LeakyRelu</w:t>
      </w:r>
      <w:commentRangeEnd w:id="26"/>
      <w:r>
        <w:rPr>
          <w:rStyle w:val="Jegyzethivatkozs"/>
        </w:rPr>
        <w:commentReference w:id="26"/>
      </w:r>
    </w:p>
    <w:p w14:paraId="1390BFE8" w14:textId="6F6F4A44" w:rsidR="00572F49" w:rsidRDefault="00572F49" w:rsidP="00572F49">
      <w:pPr>
        <w:pStyle w:val="Cmsor3"/>
      </w:pPr>
      <w:bookmarkStart w:id="27" w:name="_Toc498265213"/>
      <w:r>
        <w:t>Neurális hálózatok alkalmazásai</w:t>
      </w:r>
      <w:bookmarkEnd w:id="27"/>
    </w:p>
    <w:p w14:paraId="1B80F9CF" w14:textId="41466CBF" w:rsidR="00572F49" w:rsidRDefault="00572F49" w:rsidP="00572F49">
      <w:commentRangeStart w:id="28"/>
      <w:r>
        <w:t>A gépi tanulást, és így a neurális hálózatokat is általában két fajta problémakör megoldásra szokták használni. Az regressziós és a kl</w:t>
      </w:r>
      <w:r w:rsidR="007A27D2">
        <w:t>a</w:t>
      </w:r>
      <w:r>
        <w:t>sszifikációs problémákra.</w:t>
      </w:r>
    </w:p>
    <w:p w14:paraId="7A1E30A4" w14:textId="634D1A0D" w:rsidR="00572F49" w:rsidRDefault="00572F49" w:rsidP="00572F49">
      <w:r>
        <w:t xml:space="preserve">A regresszió során valamilyen </w:t>
      </w:r>
      <w:r w:rsidR="007A27D2">
        <w:t>általában folytonos függvény értékét szeretnénk a bemenetek függvényében becsülni. A klasszifikáció során pedig diszkrét számú kategóriába, klaszterbe besorolni az egyes elemeket.</w:t>
      </w:r>
      <w:commentRangeEnd w:id="28"/>
      <w:r w:rsidR="007A27D2">
        <w:rPr>
          <w:rStyle w:val="Jegyzethivatkozs"/>
        </w:rPr>
        <w:commentReference w:id="28"/>
      </w:r>
    </w:p>
    <w:p w14:paraId="1FED4409" w14:textId="77777777" w:rsidR="007A27D2" w:rsidRPr="00572F49" w:rsidRDefault="007A27D2" w:rsidP="00572F49"/>
    <w:p w14:paraId="218BC743" w14:textId="02BFCFBA" w:rsidR="0042753E" w:rsidRDefault="0042753E" w:rsidP="0042753E">
      <w:pPr>
        <w:pStyle w:val="Cmsor3"/>
      </w:pPr>
      <w:bookmarkStart w:id="29" w:name="_Toc498265214"/>
      <w:r>
        <w:t>Költség függvények</w:t>
      </w:r>
      <w:bookmarkEnd w:id="29"/>
    </w:p>
    <w:p w14:paraId="0A355839" w14:textId="00C22D8B" w:rsidR="00572F49" w:rsidRDefault="007A27D2" w:rsidP="00572F49">
      <w:r>
        <w:t>Attól függően, hogy a regressziós vagy klasszifikációs problémáról van szó eltérő költségfüggvényeket érdemes használni. A továbbiakben szeretnék pár gyakran használt költségfüggvényt bemutatni azok tulajdonságaira is kitérve.</w:t>
      </w:r>
    </w:p>
    <w:p w14:paraId="3459D2A9" w14:textId="3E12032F" w:rsidR="007A27D2" w:rsidRDefault="007A27D2" w:rsidP="00572F49">
      <w:r>
        <w:t>MSE</w:t>
      </w:r>
    </w:p>
    <w:p w14:paraId="5410F3AC" w14:textId="4F9349A1" w:rsidR="007A27D2" w:rsidRDefault="007A27D2" w:rsidP="00572F49">
      <w:r>
        <w:t>MAE</w:t>
      </w:r>
    </w:p>
    <w:p w14:paraId="607C7829" w14:textId="34B800D9" w:rsidR="007A27D2" w:rsidRDefault="007A27D2" w:rsidP="00572F49">
      <w:r>
        <w:t>HUBER</w:t>
      </w:r>
    </w:p>
    <w:p w14:paraId="7BEBFDC5" w14:textId="5FFC479D" w:rsidR="007A27D2" w:rsidRPr="00572F49" w:rsidRDefault="007A27D2" w:rsidP="00572F49">
      <w:r>
        <w:t>CROSS ENTROPY</w:t>
      </w:r>
    </w:p>
    <w:p w14:paraId="07ACD5A9" w14:textId="243C24D2" w:rsidR="0042753E" w:rsidRPr="0042753E" w:rsidRDefault="0042753E" w:rsidP="0042753E">
      <w:pPr>
        <w:pStyle w:val="Cmsor3"/>
      </w:pPr>
      <w:bookmarkStart w:id="30" w:name="_Toc498265215"/>
      <w:r>
        <w:lastRenderedPageBreak/>
        <w:t xml:space="preserve">Hálózat </w:t>
      </w:r>
      <w:commentRangeStart w:id="31"/>
      <w:r>
        <w:t>tanítása</w:t>
      </w:r>
      <w:commentRangeEnd w:id="31"/>
      <w:r w:rsidR="000C0F01">
        <w:rPr>
          <w:rStyle w:val="Jegyzethivatkozs"/>
          <w:rFonts w:cs="Times New Roman"/>
          <w:b w:val="0"/>
          <w:bCs w:val="0"/>
        </w:rPr>
        <w:commentReference w:id="31"/>
      </w:r>
      <w:bookmarkEnd w:id="30"/>
    </w:p>
    <w:p w14:paraId="0EFF05A0" w14:textId="6C4C304D" w:rsidR="002F361B" w:rsidRPr="002F361B" w:rsidRDefault="0042753E" w:rsidP="002F361B">
      <w:pPr>
        <w:pStyle w:val="Cmsor3"/>
      </w:pPr>
      <w:bookmarkStart w:id="32" w:name="_Toc498265216"/>
      <w:r>
        <w:t>Neurális hálózatok típusai</w:t>
      </w:r>
      <w:bookmarkEnd w:id="32"/>
    </w:p>
    <w:p w14:paraId="577AC113" w14:textId="04799CCB" w:rsidR="002F361B" w:rsidRDefault="009A2665" w:rsidP="002F361B">
      <w:r>
        <w:t xml:space="preserve">A neurális hálózatok a rejtett rétegek szerkezetétől függően máshogy viselkedhetnek és más-más feladatok megoldására jók. </w:t>
      </w:r>
    </w:p>
    <w:p w14:paraId="4880BF15" w14:textId="4823C525" w:rsidR="009A2665" w:rsidRPr="009A2665" w:rsidRDefault="009A2665" w:rsidP="009A2665">
      <w:pPr>
        <w:ind w:firstLine="0"/>
        <w:rPr>
          <w:b/>
        </w:rPr>
      </w:pPr>
      <w:r w:rsidRPr="009A2665">
        <w:rPr>
          <w:b/>
        </w:rPr>
        <w:t>DENSE</w:t>
      </w:r>
    </w:p>
    <w:p w14:paraId="44283D9D" w14:textId="22EB9C48" w:rsidR="009A2665" w:rsidRDefault="009A2665" w:rsidP="002F361B">
      <w:r>
        <w:t xml:space="preserve">A dense vagy magyarul sűrű rétegek között minden neuron minden neuronnal össze van kötve </w:t>
      </w:r>
    </w:p>
    <w:p w14:paraId="1F4EE9EB" w14:textId="38630482" w:rsidR="009A2665" w:rsidRPr="009A2665" w:rsidRDefault="009A2665" w:rsidP="009A2665">
      <w:pPr>
        <w:ind w:firstLine="0"/>
        <w:rPr>
          <w:b/>
        </w:rPr>
      </w:pPr>
      <w:r w:rsidRPr="009A2665">
        <w:rPr>
          <w:b/>
        </w:rPr>
        <w:t>CONVOLUTIONAL</w:t>
      </w:r>
    </w:p>
    <w:p w14:paraId="3498D2D7" w14:textId="4A945064" w:rsidR="009A2665" w:rsidRPr="009A2665" w:rsidRDefault="009A2665" w:rsidP="009A2665">
      <w:pPr>
        <w:ind w:firstLine="0"/>
        <w:rPr>
          <w:b/>
        </w:rPr>
      </w:pPr>
      <w:r w:rsidRPr="009A2665">
        <w:rPr>
          <w:b/>
        </w:rPr>
        <w:t>RECURRENT NEURAL NETWORK (RNN)</w:t>
      </w:r>
    </w:p>
    <w:p w14:paraId="01F4A26C" w14:textId="72B910F4" w:rsidR="00814893" w:rsidRDefault="00383268" w:rsidP="00383268">
      <w:pPr>
        <w:pStyle w:val="Cmsor2"/>
      </w:pPr>
      <w:bookmarkStart w:id="33" w:name="_Toc498265217"/>
      <w:r>
        <w:t>Deep reinfocement learning</w:t>
      </w:r>
      <w:bookmarkEnd w:id="33"/>
    </w:p>
    <w:p w14:paraId="40CC4D96" w14:textId="4C021E01" w:rsidR="0042753E" w:rsidRPr="0042753E" w:rsidRDefault="0042753E" w:rsidP="0042753E">
      <w:pPr>
        <w:pStyle w:val="Cmsor3"/>
      </w:pPr>
      <w:bookmarkStart w:id="34" w:name="_Toc498265218"/>
      <w:r>
        <w:t>Motiváció</w:t>
      </w:r>
      <w:bookmarkEnd w:id="34"/>
    </w:p>
    <w:p w14:paraId="265C128A" w14:textId="0EB61BC5" w:rsidR="00442DA1" w:rsidRDefault="00C64FA4" w:rsidP="00442DA1">
      <w:r>
        <w:t xml:space="preserve">Bár a klasszikus megerősítéses tanulás alapú algoritmusok kis állapotterü problémák esetén jól használhatók a állapottér és a mozgástér dimenzióinak növelésével hamar el lehet érni a módszer korlátait. </w:t>
      </w:r>
      <w:r w:rsidR="00442DA1">
        <w:t xml:space="preserve">A modern megerősítéses tanuláson alapuló algoritmusok, ma már szinte mind </w:t>
      </w:r>
      <w:r>
        <w:t>Deep L</w:t>
      </w:r>
      <w:r w:rsidR="00442DA1">
        <w:t>earninggel vannak kombinálva, a hatalmas állapottér kompenzálására. Az ezzel járó előnyökkel</w:t>
      </w:r>
      <w:r>
        <w:t xml:space="preserve"> viszont</w:t>
      </w:r>
      <w:r w:rsidR="00442DA1">
        <w:t xml:space="preserve"> sajnos hátrányok is járnak. Míg a klasszikus táblá</w:t>
      </w:r>
      <w:r>
        <w:t>zatos módszert alkalmazó algori</w:t>
      </w:r>
      <w:r w:rsidR="00442DA1">
        <w:t>t</w:t>
      </w:r>
      <w:r>
        <w:t>m</w:t>
      </w:r>
      <w:r w:rsidR="00442DA1">
        <w:t>usok esetében megfelelő exploration function alkalmazása esetén gara</w:t>
      </w:r>
      <w:r>
        <w:t>nciánk van arra, hogy az algori</w:t>
      </w:r>
      <w:r w:rsidR="00442DA1">
        <w:t>t</w:t>
      </w:r>
      <w:r>
        <w:t>m</w:t>
      </w:r>
      <w:r w:rsidR="00442DA1">
        <w:t>us a globális optimum</w:t>
      </w:r>
      <w:r w:rsidR="00D35182">
        <w:t>hoz konvergál</w:t>
      </w:r>
      <w:r w:rsidR="00442DA1">
        <w:t>,</w:t>
      </w:r>
      <w:r w:rsidR="00D35182">
        <w:t xml:space="preserve"> addig a deep reinforcement lear</w:t>
      </w:r>
      <w:r w:rsidR="00442DA1">
        <w:t xml:space="preserve">ning algoritmusok gyakran </w:t>
      </w:r>
      <w:r>
        <w:t xml:space="preserve">megakadnak lokális optimumoknál. Továbbá míg a sima neurális hálók tanítása során álltalában a rendelkezésre álló tanító adatbázis statikus, addig a deep reinforcement learning esetében általában ez folyamatosan változik, mind méretében, mind eloszlását tekintve, </w:t>
      </w:r>
      <w:r w:rsidR="00442DA1">
        <w:t>így az eredményesebb működés elérés</w:t>
      </w:r>
      <w:r w:rsidR="007F03D3">
        <w:t>e érdekében egyéb trükköket is alkalmaznunk kell.</w:t>
      </w:r>
    </w:p>
    <w:p w14:paraId="4C7E95DF" w14:textId="150D2120" w:rsidR="00D35182" w:rsidRDefault="00D35182" w:rsidP="00D35182">
      <w:pPr>
        <w:pStyle w:val="Cmsor3"/>
      </w:pPr>
      <w:bookmarkStart w:id="35" w:name="_Toc498265219"/>
      <w:r>
        <w:t>DQN</w:t>
      </w:r>
      <w:bookmarkEnd w:id="35"/>
    </w:p>
    <w:p w14:paraId="3DF88B49" w14:textId="3D45EF71" w:rsidR="007F03D3" w:rsidRDefault="00C64FA4" w:rsidP="00E918F4">
      <w:r>
        <w:t>A mesterséges intelligencia témaköre a kezdeti lelkesedés után az új lökést 2013-ban kapta, amikor is a</w:t>
      </w:r>
      <w:r w:rsidR="00D35182">
        <w:t xml:space="preserve"> </w:t>
      </w:r>
      <w:commentRangeStart w:id="36"/>
      <w:r w:rsidR="00D35182">
        <w:t>DeepMind</w:t>
      </w:r>
      <w:commentRangeEnd w:id="36"/>
      <w:r w:rsidR="0014416C">
        <w:rPr>
          <w:rStyle w:val="Jegyzethivatkozs"/>
        </w:rPr>
        <w:commentReference w:id="36"/>
      </w:r>
      <w:r w:rsidR="00D35182">
        <w:t xml:space="preserve"> nevű cég az általuk kifejlesztett Deep Q learning algoritmus</w:t>
      </w:r>
      <w:r>
        <w:t xml:space="preserve"> segítségével</w:t>
      </w:r>
      <w:r w:rsidR="00D35182">
        <w:t xml:space="preserve">, emberi teljesítményt túlszárnyaló eredményeket tudott elérni a klasszikus Atari számítógépes játékokban, csupán a képernyő pixeleit </w:t>
      </w:r>
      <w:r>
        <w:t xml:space="preserve">felhasználva, mint </w:t>
      </w:r>
      <w:r>
        <w:lastRenderedPageBreak/>
        <w:t>bemenet</w:t>
      </w:r>
      <w:r w:rsidR="00D35182">
        <w:t xml:space="preserve">. Ez egy Q learninghez hasonló algoritmus, azzal a különbséggel, hogy </w:t>
      </w:r>
      <w:r w:rsidR="008A7270">
        <w:t xml:space="preserve">a Q(s, a) függvényt egy neurális hálóval </w:t>
      </w:r>
      <w:r>
        <w:t>közelíti és a maximális Q értékez tarto</w:t>
      </w:r>
      <w:r w:rsidR="008A7270">
        <w:t xml:space="preserve">zó </w:t>
      </w:r>
      <w:r>
        <w:t>döntést hozza</w:t>
      </w:r>
      <w:r w:rsidR="008A7270">
        <w:t xml:space="preserve"> meg. Mivel a megtapasztalt állapotátmenet</w:t>
      </w:r>
      <w:r>
        <w:t xml:space="preserve"> és jutalom eldobása a</w:t>
      </w:r>
      <w:r w:rsidR="008A7270">
        <w:t xml:space="preserve"> tanítás után, nem lenne túl effektív, ezeket egy ún</w:t>
      </w:r>
      <w:r>
        <w:t>.</w:t>
      </w:r>
      <w:r w:rsidR="008A7270">
        <w:t xml:space="preserve"> experience replay m</w:t>
      </w:r>
      <w:r>
        <w:t>em</w:t>
      </w:r>
      <w:r w:rsidR="008A7270">
        <w:t>óriában tárolják. Ebből vesznek ki valamilyen eloszlással egy mini</w:t>
      </w:r>
      <w:r w:rsidR="00661200">
        <w:t xml:space="preserve"> batchnyi adatot</w:t>
      </w:r>
      <w:r w:rsidR="008A7270">
        <w:t xml:space="preserve"> és tanítják</w:t>
      </w:r>
      <w:r w:rsidR="00661200">
        <w:t xml:space="preserve"> vele</w:t>
      </w:r>
      <w:r w:rsidR="008A7270">
        <w:t xml:space="preserve"> a hálót. Mivel a cél, hogy a háló az egyes állapotokhoz és akciókhoz tartozó Q értéket tudja becsülni, a kimenetére a </w:t>
      </w:r>
      <w:commentRangeStart w:id="37"/>
      <w:r w:rsidR="008A7270">
        <w:t xml:space="preserve">R(s,a,s’)+maxaQ(s’,a) </w:t>
      </w:r>
      <w:commentRangeEnd w:id="37"/>
      <w:r w:rsidR="00661200">
        <w:rPr>
          <w:rStyle w:val="Jegyzethivatkozs"/>
        </w:rPr>
        <w:commentReference w:id="37"/>
      </w:r>
      <w:r w:rsidR="008A7270">
        <w:t xml:space="preserve">target értéket tesszük és erre tanítjuk rá. Sajnos mivel a </w:t>
      </w:r>
      <w:commentRangeStart w:id="38"/>
      <w:r w:rsidR="008A7270">
        <w:t>maxaQ(s’,a)</w:t>
      </w:r>
      <w:commentRangeEnd w:id="38"/>
      <w:r w:rsidR="00661200">
        <w:rPr>
          <w:rStyle w:val="Jegyzethivatkozs"/>
        </w:rPr>
        <w:commentReference w:id="38"/>
      </w:r>
      <w:r w:rsidR="00661200">
        <w:t>-t</w:t>
      </w:r>
      <w:r w:rsidR="008A7270">
        <w:t xml:space="preserve"> is a neurális hálóból vesszük ezé</w:t>
      </w:r>
      <w:r w:rsidR="00661200">
        <w:t>rt, a rendszer al</w:t>
      </w:r>
      <w:r w:rsidR="008A7270">
        <w:t>a</w:t>
      </w:r>
      <w:r w:rsidR="00661200">
        <w:t>p</w:t>
      </w:r>
      <w:r w:rsidR="008A7270">
        <w:t xml:space="preserve">esetben nagyon instabil. </w:t>
      </w:r>
      <w:r w:rsidR="00E918F4">
        <w:t>Erre az ún</w:t>
      </w:r>
      <w:r w:rsidR="00661200">
        <w:t>.</w:t>
      </w:r>
      <w:r w:rsidR="00E918F4">
        <w:t xml:space="preserve"> target network használatát találták ki, ami azt jelenti, hogy a </w:t>
      </w:r>
      <w:commentRangeStart w:id="39"/>
      <w:r w:rsidR="00E918F4">
        <w:t xml:space="preserve">maxaQ(s’,a) </w:t>
      </w:r>
      <w:commentRangeEnd w:id="39"/>
      <w:r w:rsidR="00661200">
        <w:rPr>
          <w:rStyle w:val="Jegyzethivatkozs"/>
        </w:rPr>
        <w:commentReference w:id="39"/>
      </w:r>
      <w:r w:rsidR="00E918F4">
        <w:t>értéket egy másik háló segítségével nyerjük ki amit tau lépésenként szinkronizálunk az eredetivel.</w:t>
      </w:r>
    </w:p>
    <w:p w14:paraId="4B9EE426" w14:textId="77777777" w:rsidR="00E918F4" w:rsidRDefault="00E918F4" w:rsidP="00E918F4">
      <w:pPr>
        <w:pStyle w:val="Kp"/>
      </w:pPr>
      <w:r>
        <w:rPr>
          <w:noProof/>
          <w:lang w:eastAsia="hu-HU"/>
        </w:rPr>
        <w:drawing>
          <wp:inline distT="0" distB="0" distL="0" distR="0" wp14:anchorId="3B57DE98" wp14:editId="4D0C3A37">
            <wp:extent cx="4785967" cy="24003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7108" cy="2405888"/>
                    </a:xfrm>
                    <a:prstGeom prst="rect">
                      <a:avLst/>
                    </a:prstGeom>
                  </pic:spPr>
                </pic:pic>
              </a:graphicData>
            </a:graphic>
          </wp:inline>
        </w:drawing>
      </w:r>
    </w:p>
    <w:p w14:paraId="13A879CF" w14:textId="1BFF1EF6" w:rsidR="00E918F4" w:rsidRDefault="00E918F4" w:rsidP="00E918F4">
      <w:pPr>
        <w:pStyle w:val="Kpalrs"/>
      </w:pPr>
      <w:r>
        <w:fldChar w:fldCharType="begin"/>
      </w:r>
      <w:r>
        <w:instrText xml:space="preserve"> SEQ DQN_experience_replayel \* ARABIC </w:instrText>
      </w:r>
      <w:r>
        <w:fldChar w:fldCharType="separate"/>
      </w:r>
      <w:r>
        <w:rPr>
          <w:noProof/>
        </w:rPr>
        <w:t>1</w:t>
      </w:r>
      <w:r>
        <w:fldChar w:fldCharType="end"/>
      </w:r>
      <w:r>
        <w:t xml:space="preserve">. DQN experience </w:t>
      </w:r>
      <w:commentRangeStart w:id="40"/>
      <w:r>
        <w:t>replayel</w:t>
      </w:r>
      <w:commentRangeEnd w:id="40"/>
      <w:r w:rsidR="0014416C">
        <w:rPr>
          <w:rStyle w:val="Jegyzethivatkozs"/>
          <w:b w:val="0"/>
          <w:bCs w:val="0"/>
        </w:rPr>
        <w:commentReference w:id="40"/>
      </w:r>
    </w:p>
    <w:p w14:paraId="25538887" w14:textId="77777777" w:rsidR="0014416C" w:rsidRPr="0014416C" w:rsidRDefault="0014416C" w:rsidP="0014416C"/>
    <w:p w14:paraId="2107ADE0" w14:textId="3402FFEA" w:rsidR="00383268" w:rsidRDefault="00383268" w:rsidP="00383268">
      <w:pPr>
        <w:pStyle w:val="Cmsor3"/>
      </w:pPr>
      <w:bookmarkStart w:id="41" w:name="_Toc498265220"/>
      <w:r>
        <w:t>DD</w:t>
      </w:r>
      <w:r w:rsidR="00E918F4">
        <w:t>QN</w:t>
      </w:r>
      <w:bookmarkEnd w:id="41"/>
    </w:p>
    <w:p w14:paraId="722078A4" w14:textId="3E164A97" w:rsidR="00EA39F1" w:rsidRDefault="00EA39F1" w:rsidP="00EA39F1">
      <w:r>
        <w:t xml:space="preserve">A </w:t>
      </w:r>
      <w:r w:rsidR="005E191C">
        <w:t xml:space="preserve">sima </w:t>
      </w:r>
      <w:r>
        <w:t xml:space="preserve">DQN algoritmus hajlamos túlbecsülni a Q értékeket ugyanis a tanítás elején ezek nagyon zajosak és ezeknek mindig a </w:t>
      </w:r>
      <w:commentRangeStart w:id="42"/>
      <w:r>
        <w:t>maximumát</w:t>
      </w:r>
      <w:commentRangeEnd w:id="42"/>
      <w:r w:rsidR="0014416C">
        <w:rPr>
          <w:rStyle w:val="Jegyzethivatkozs"/>
        </w:rPr>
        <w:commentReference w:id="42"/>
      </w:r>
      <w:r>
        <w:t xml:space="preserve"> veszi. Erre a problémára a Double Deep Q Network nyújt segítséget. Itt két h</w:t>
      </w:r>
      <w:r w:rsidR="005E191C">
        <w:t>álót tanítunk párhuzam</w:t>
      </w:r>
      <w:r w:rsidR="0014416C">
        <w:t>osan. Az egyikkel azt</w:t>
      </w:r>
      <w:r w:rsidR="005E191C">
        <w:t xml:space="preserve"> határozzuk meg hogy a következő állapotból mi lenne az optimális </w:t>
      </w:r>
      <w:r w:rsidR="0014416C">
        <w:t>akció</w:t>
      </w:r>
      <w:r w:rsidR="005E191C">
        <w:t>, a másikkal pedig becsüljük, hogy az így kapott állapot akció párnak mennyi a Q értéke. Mivel a target network</w:t>
      </w:r>
      <w:r w:rsidR="0014416C">
        <w:t>-</w:t>
      </w:r>
      <w:r w:rsidR="005E191C">
        <w:t xml:space="preserve">höz már úgyis használunk egy hálót, fel tudjuk használni ehhez a változtatáshoz is. </w:t>
      </w:r>
      <w:r w:rsidR="005D5A14">
        <w:t xml:space="preserve">A döntéshozásnak és a döntés értékelésének ez a fajta szétválasztása </w:t>
      </w:r>
      <w:r w:rsidR="005E191C">
        <w:t xml:space="preserve"> </w:t>
      </w:r>
      <w:commentRangeStart w:id="43"/>
      <w:r w:rsidR="005E191C">
        <w:t>bizonyítottan</w:t>
      </w:r>
      <w:commentRangeEnd w:id="43"/>
      <w:r w:rsidR="005E191C">
        <w:rPr>
          <w:rStyle w:val="Jegyzethivatkozs"/>
        </w:rPr>
        <w:commentReference w:id="43"/>
      </w:r>
      <w:r w:rsidR="005E191C">
        <w:t xml:space="preserve"> csökkenti a Q értékek biasát</w:t>
      </w:r>
      <w:r w:rsidR="005D5A14">
        <w:t>,</w:t>
      </w:r>
      <w:r w:rsidR="005E191C">
        <w:t xml:space="preserve"> ezáltal stabilabb működést </w:t>
      </w:r>
      <w:commentRangeStart w:id="44"/>
      <w:r w:rsidR="005E191C">
        <w:t>kapunk</w:t>
      </w:r>
      <w:commentRangeEnd w:id="44"/>
      <w:r w:rsidR="00B42168">
        <w:rPr>
          <w:rStyle w:val="Jegyzethivatkozs"/>
        </w:rPr>
        <w:commentReference w:id="44"/>
      </w:r>
      <w:r w:rsidR="005E191C">
        <w:t>.</w:t>
      </w:r>
    </w:p>
    <w:p w14:paraId="08A8609B" w14:textId="0E835725" w:rsidR="005E191C" w:rsidRPr="00EA39F1" w:rsidRDefault="005E191C" w:rsidP="00EA39F1"/>
    <w:p w14:paraId="3EA63D66" w14:textId="7531F8CE" w:rsidR="00383268" w:rsidRDefault="00383268" w:rsidP="00383268">
      <w:pPr>
        <w:pStyle w:val="Cmsor3"/>
      </w:pPr>
      <w:bookmarkStart w:id="45" w:name="_Toc498265221"/>
      <w:r>
        <w:t>DD</w:t>
      </w:r>
      <w:r w:rsidR="00E918F4">
        <w:t>PG</w:t>
      </w:r>
      <w:bookmarkEnd w:id="45"/>
    </w:p>
    <w:p w14:paraId="297CB3D0" w14:textId="68D8004C" w:rsidR="00B42168" w:rsidRPr="00B42168" w:rsidRDefault="00B42168" w:rsidP="00F34E22">
      <w:r>
        <w:t>Míg a DQN és a DDQN algoritmusok</w:t>
      </w:r>
      <w:r w:rsidR="00E15015">
        <w:t>at</w:t>
      </w:r>
      <w:r>
        <w:t xml:space="preserve"> diszkrét kimenetek esetén tudjuk alkalmazni, a legtöbb irányítási algoritmusnál folytonos beavatkozó jelre van szükségünk, így más módszert kell keressünk. Erre nyújt megoldást a Deterministic Deep Policy Gradien</w:t>
      </w:r>
      <w:r w:rsidR="006014A4">
        <w:t>t módszer (DDPG). Ez egy actor-</w:t>
      </w:r>
      <w:r>
        <w:t xml:space="preserve">critic típusú algoritmus, tehát két fő részből áll. Egy actor </w:t>
      </w:r>
      <w:r w:rsidR="006014A4">
        <w:t>hálózatból,</w:t>
      </w:r>
      <w:r>
        <w:t xml:space="preserve"> ami az ideális policyt határozza meg, és egy critic</w:t>
      </w:r>
      <w:r w:rsidR="006014A4">
        <w:t xml:space="preserve"> hálózatból,</w:t>
      </w:r>
      <w:r>
        <w:t xml:space="preserve"> ami a policy értékelését végzi. Ez a hálózat is szenved a neurális háló miatti instabilitástól, amit csökkenteni lehet a DQN-nél megismert target hálózatok használatával. Ezzel az algoritmussal folytonos kimenetet tudunk </w:t>
      </w:r>
      <w:r w:rsidR="006014A4">
        <w:t>becsülni, így</w:t>
      </w:r>
      <w:r>
        <w:t xml:space="preserve"> elméletben több irányítástechnikai probléma megoldáshoz is </w:t>
      </w:r>
      <w:commentRangeStart w:id="46"/>
      <w:r>
        <w:t>felhasználhatjuk</w:t>
      </w:r>
      <w:commentRangeEnd w:id="46"/>
      <w:r>
        <w:rPr>
          <w:rStyle w:val="Jegyzethivatkozs"/>
        </w:rPr>
        <w:commentReference w:id="46"/>
      </w:r>
      <w:r>
        <w:t>.</w:t>
      </w:r>
    </w:p>
    <w:p w14:paraId="1601EE62" w14:textId="4ADD288D" w:rsidR="00733DD9" w:rsidRDefault="00733DD9" w:rsidP="00733DD9">
      <w:pPr>
        <w:pStyle w:val="Cmsor2"/>
      </w:pPr>
      <w:bookmarkStart w:id="47" w:name="_Toc498265222"/>
      <w:r>
        <w:t>Pályatervezés</w:t>
      </w:r>
      <w:bookmarkEnd w:id="47"/>
    </w:p>
    <w:p w14:paraId="21698324" w14:textId="1F9707B1" w:rsidR="00733DD9" w:rsidRDefault="00733DD9" w:rsidP="00733DD9">
      <w:pPr>
        <w:pStyle w:val="Cmsor3"/>
      </w:pPr>
      <w:bookmarkStart w:id="48" w:name="_Toc498265223"/>
      <w:r>
        <w:t>Motiváció</w:t>
      </w:r>
      <w:bookmarkEnd w:id="48"/>
    </w:p>
    <w:p w14:paraId="6064DA0F" w14:textId="0A56A00F" w:rsidR="00733DD9" w:rsidRPr="00733DD9" w:rsidRDefault="00733DD9" w:rsidP="00733DD9">
      <w:pPr>
        <w:pStyle w:val="Cmsor3"/>
      </w:pPr>
      <w:bookmarkStart w:id="49" w:name="_Toc498265224"/>
      <w:r>
        <w:t>Gyakori algoritmusok</w:t>
      </w:r>
      <w:bookmarkEnd w:id="49"/>
    </w:p>
    <w:p w14:paraId="0A8E466D" w14:textId="23E1518A" w:rsidR="000E4CE5" w:rsidRDefault="000E4CE5" w:rsidP="000E4CE5">
      <w:pPr>
        <w:pStyle w:val="Cmsor1"/>
      </w:pPr>
      <w:bookmarkStart w:id="50" w:name="_Toc498265225"/>
      <w:r>
        <w:lastRenderedPageBreak/>
        <w:t>Megerősítéses tanulás a gyakorlatban</w:t>
      </w:r>
      <w:bookmarkEnd w:id="50"/>
    </w:p>
    <w:p w14:paraId="0FDC6251" w14:textId="4E1D650F" w:rsidR="00B500D5" w:rsidRPr="00B500D5" w:rsidRDefault="00B500D5" w:rsidP="00B500D5">
      <w:r>
        <w:t>A versenyautó ir</w:t>
      </w:r>
      <w:r w:rsidR="00F34E22">
        <w:t xml:space="preserve">ányításának megtervezése előtt </w:t>
      </w:r>
      <w:r>
        <w:t>egy egyszerűbb problémán teszteltem az</w:t>
      </w:r>
      <w:r w:rsidR="00F34E22">
        <w:t xml:space="preserve"> algoritmusokat.</w:t>
      </w:r>
      <w:r w:rsidR="00D97075">
        <w:t xml:space="preserve"> A</w:t>
      </w:r>
      <w:r w:rsidR="00F34E22">
        <w:t>z implementáció során két programnyelv jött szóba a Matlab és a Python. Az M</w:t>
      </w:r>
      <w:r w:rsidR="00D97075">
        <w:t>atlab azért</w:t>
      </w:r>
      <w:r w:rsidR="00F34E22">
        <w:t>,</w:t>
      </w:r>
      <w:r w:rsidR="00D97075">
        <w:t xml:space="preserve"> mert rendkívül kiterjedt eszköztára van és szimulációk futta</w:t>
      </w:r>
      <w:r w:rsidR="00F34E22">
        <w:t>tásához kézenfekvő megoldás, a P</w:t>
      </w:r>
      <w:r w:rsidR="00D97075">
        <w:t>ython pedig</w:t>
      </w:r>
      <w:r w:rsidR="00F34E22">
        <w:t>,</w:t>
      </w:r>
      <w:r w:rsidR="00D97075">
        <w:t xml:space="preserve"> mivel a tudományos életben szinte kizárólag ezt használják a mélytanulás alapú algoritmusok implementálásához a nagy</w:t>
      </w:r>
      <w:r w:rsidR="00F34E22">
        <w:t>on</w:t>
      </w:r>
      <w:r w:rsidR="00D97075">
        <w:t xml:space="preserve"> rugalmas és könnyen használható moduljainak köszönhetően. (Tensorflow, </w:t>
      </w:r>
      <w:commentRangeStart w:id="51"/>
      <w:r w:rsidR="00D97075">
        <w:t>Keras</w:t>
      </w:r>
      <w:commentRangeEnd w:id="51"/>
      <w:r w:rsidR="00F34E22">
        <w:rPr>
          <w:rStyle w:val="Jegyzethivatkozs"/>
        </w:rPr>
        <w:commentReference w:id="51"/>
      </w:r>
      <w:r w:rsidR="00D97075">
        <w:t>)</w:t>
      </w:r>
    </w:p>
    <w:p w14:paraId="0F308B4F" w14:textId="4CC680FD" w:rsidR="009B6D9F" w:rsidRDefault="009B6D9F" w:rsidP="009B6D9F">
      <w:pPr>
        <w:pStyle w:val="Cmsor2"/>
      </w:pPr>
      <w:bookmarkStart w:id="52" w:name="_Toc498265226"/>
      <w:r>
        <w:t>Kő-papír-olló megerősítéses tanulással</w:t>
      </w:r>
      <w:bookmarkEnd w:id="52"/>
    </w:p>
    <w:p w14:paraId="764F513C" w14:textId="776AAA0F" w:rsidR="00B500D5" w:rsidRDefault="00F34E22" w:rsidP="00B500D5">
      <w:r>
        <w:t>A közismert kő-papír-</w:t>
      </w:r>
      <w:r w:rsidR="00B500D5">
        <w:t>olló játék</w:t>
      </w:r>
      <w:r w:rsidR="002D07D3">
        <w:t xml:space="preserve">ot két játékos </w:t>
      </w:r>
      <w:r>
        <w:t xml:space="preserve">játsza. </w:t>
      </w:r>
      <w:r w:rsidR="00BE164B">
        <w:t>A</w:t>
      </w:r>
      <w:r w:rsidR="002D07D3">
        <w:t xml:space="preserve"> ját</w:t>
      </w:r>
      <w:r w:rsidR="00B500D5">
        <w:t>ékos</w:t>
      </w:r>
      <w:r w:rsidR="00BE164B">
        <w:t>ok</w:t>
      </w:r>
      <w:r w:rsidR="00B500D5">
        <w:t xml:space="preserve"> három különböző döntés közül választhat. A kő üti az ollót</w:t>
      </w:r>
      <w:r w:rsidR="00BE164B">
        <w:t>,</w:t>
      </w:r>
      <w:r w:rsidR="00B500D5">
        <w:t xml:space="preserve"> a papír üti</w:t>
      </w:r>
      <w:r w:rsidR="00BE164B">
        <w:t>,</w:t>
      </w:r>
      <w:r w:rsidR="00B500D5">
        <w:t xml:space="preserve"> a követ</w:t>
      </w:r>
      <w:r w:rsidR="00BE164B">
        <w:t>,</w:t>
      </w:r>
      <w:r w:rsidR="00B500D5">
        <w:t xml:space="preserve"> és az olló üti a papírt. Egy ilyen környezetben egymás után több mecset is játszva a játékot modellezhetjük egy MDP-vel is, ha az ellenfelünk valamilyen statikus stratégiát követve játszik, például, hogy az utolsó játék kimenete alapján dönt.</w:t>
      </w:r>
      <w:r w:rsidR="002D07D3">
        <w:t xml:space="preserve"> Egy ilyen MPD-ben pedig a klasszikus </w:t>
      </w:r>
      <w:r w:rsidR="00D97075">
        <w:t xml:space="preserve">Q-learning garantáltan rátanul az optimális </w:t>
      </w:r>
      <w:commentRangeStart w:id="53"/>
      <w:r w:rsidR="00D97075">
        <w:t>stratégiára</w:t>
      </w:r>
      <w:commentRangeEnd w:id="53"/>
      <w:r w:rsidR="001B6132">
        <w:rPr>
          <w:rStyle w:val="Jegyzethivatkozs"/>
        </w:rPr>
        <w:commentReference w:id="53"/>
      </w:r>
      <w:r w:rsidR="00D97075">
        <w:t>.</w:t>
      </w:r>
    </w:p>
    <w:p w14:paraId="075318AA" w14:textId="1CA1E2B5" w:rsidR="001B6132" w:rsidRPr="00B500D5" w:rsidRDefault="001B6132" w:rsidP="00B500D5">
      <w:r>
        <w:t>A teszt során x,y és z paramétereket használtam</w:t>
      </w:r>
    </w:p>
    <w:p w14:paraId="545D02A8" w14:textId="3DCA5659" w:rsidR="009B6D9F" w:rsidRDefault="009B6D9F" w:rsidP="009B6D9F">
      <w:pPr>
        <w:pStyle w:val="Cmsor2"/>
      </w:pPr>
      <w:bookmarkStart w:id="54" w:name="_Toc498265227"/>
      <w:r>
        <w:t>Kő papír-olló neurális hálóval</w:t>
      </w:r>
      <w:bookmarkEnd w:id="54"/>
    </w:p>
    <w:p w14:paraId="165F6555" w14:textId="77C56686" w:rsidR="001B6132" w:rsidRDefault="00BE164B" w:rsidP="001B6132">
      <w:r>
        <w:t>Bár egy ilyen kis állapotterű</w:t>
      </w:r>
      <w:r w:rsidR="001B6132">
        <w:t xml:space="preserve"> probléma nem igényel feltétlenül egy neurális háló alapú algoritmust, a később használni kívánt keretrendszer kiválasztásának eldöntésére, implementáltam a fentebb bemutatott DDQN algoritmust. Ebbe a problémakörben az algoritmus szinte azonnal rátanul az egyszerűbb stratégiákra, illetve a bonyolultabbak se tartanak sokkal tovább. </w:t>
      </w:r>
    </w:p>
    <w:p w14:paraId="116C9EC1" w14:textId="77777777" w:rsidR="001B6132" w:rsidRPr="00B500D5" w:rsidRDefault="001B6132" w:rsidP="001B6132">
      <w:r>
        <w:t xml:space="preserve">A teszt során x,y és z paramétereket </w:t>
      </w:r>
      <w:commentRangeStart w:id="55"/>
      <w:r>
        <w:t>használtam</w:t>
      </w:r>
      <w:commentRangeEnd w:id="55"/>
      <w:r>
        <w:rPr>
          <w:rStyle w:val="Jegyzethivatkozs"/>
        </w:rPr>
        <w:commentReference w:id="55"/>
      </w:r>
    </w:p>
    <w:p w14:paraId="2AA6248D" w14:textId="77777777" w:rsidR="001B6132" w:rsidRPr="001B6132" w:rsidRDefault="001B6132" w:rsidP="001B6132"/>
    <w:p w14:paraId="0F3BC046" w14:textId="657A1370" w:rsidR="009B6D9F" w:rsidRDefault="009B6D9F" w:rsidP="009B6D9F">
      <w:pPr>
        <w:pStyle w:val="Cmsor2"/>
      </w:pPr>
      <w:bookmarkStart w:id="56" w:name="_Toc498265228"/>
      <w:r>
        <w:t>Értékelés</w:t>
      </w:r>
      <w:bookmarkEnd w:id="56"/>
    </w:p>
    <w:p w14:paraId="1748ABB2" w14:textId="59B622CE" w:rsidR="001B6132" w:rsidRPr="001B6132" w:rsidRDefault="001B6132" w:rsidP="001B6132">
      <w:r>
        <w:t>A problémát mind a klasszikus megerősítéses tanuláson alapuló algoritmus, mind a neurális hálóval ötvözött is maradéktalanul meg tudta oldani. A keretrendszerek öss</w:t>
      </w:r>
      <w:r w:rsidR="00C02767">
        <w:t>zehasonlítását illetően, bár a M</w:t>
      </w:r>
      <w:r>
        <w:t xml:space="preserve">atlab neurális hálózatok implementálására </w:t>
      </w:r>
      <w:r>
        <w:lastRenderedPageBreak/>
        <w:t xml:space="preserve">rendelkezésre álló </w:t>
      </w:r>
      <w:r w:rsidR="00C02767">
        <w:t>eszköztára</w:t>
      </w:r>
      <w:r>
        <w:t xml:space="preserve"> sokat fejlődött az utóbb</w:t>
      </w:r>
      <w:r w:rsidR="00C02767">
        <w:t>i időben, véleményem szerint a P</w:t>
      </w:r>
      <w:r>
        <w:t>ython még mindig sokkal egyszerűbb és rugalmasabb keretrend</w:t>
      </w:r>
      <w:r w:rsidR="00C02767">
        <w:t>szert kínál, továbbá a mivel a P</w:t>
      </w:r>
      <w:r w:rsidR="00CC4236">
        <w:t>ython és így a hozzá írt modulok open source licence alá tartoznak, sokkal nagyobb</w:t>
      </w:r>
      <w:r w:rsidR="00C02767">
        <w:t xml:space="preserve"> online</w:t>
      </w:r>
      <w:r w:rsidR="00CC4236">
        <w:t xml:space="preserve"> közösséggel rend</w:t>
      </w:r>
      <w:r w:rsidR="00C02767">
        <w:t>elkezik a Deep L</w:t>
      </w:r>
      <w:r w:rsidR="00CC4236">
        <w:t xml:space="preserve">earning területén, így a munka közbe felmerülő kérdésekre, problémákra gyorsabban megoldást lehet találni a különböző fórumokon. </w:t>
      </w:r>
      <w:r w:rsidR="00C02767">
        <w:t>Ezek miatt a megfontolások miatt</w:t>
      </w:r>
      <w:r w:rsidR="00CC4236">
        <w:t xml:space="preserve"> az algoritmust és a teszte</w:t>
      </w:r>
      <w:r w:rsidR="00C02767">
        <w:t>lésére létrehozott szimulátort P</w:t>
      </w:r>
      <w:r w:rsidR="00CC4236">
        <w:t xml:space="preserve">ythonban </w:t>
      </w:r>
      <w:r w:rsidR="00C02767">
        <w:t>valósítottam</w:t>
      </w:r>
      <w:r w:rsidR="00CC4236">
        <w:t xml:space="preserve"> meg.</w:t>
      </w:r>
    </w:p>
    <w:p w14:paraId="024BFDB9" w14:textId="77777777" w:rsidR="000E4CE5" w:rsidRDefault="009B6D9F" w:rsidP="009B6D9F">
      <w:pPr>
        <w:pStyle w:val="Cmsor1"/>
      </w:pPr>
      <w:bookmarkStart w:id="57" w:name="_Toc498265229"/>
      <w:r>
        <w:lastRenderedPageBreak/>
        <w:t>Versenyautó irányításának megvalósítása</w:t>
      </w:r>
      <w:bookmarkEnd w:id="57"/>
    </w:p>
    <w:p w14:paraId="38514FD7" w14:textId="4DC2A8C8" w:rsidR="009B6D9F" w:rsidRDefault="00733DD9" w:rsidP="009B6D9F">
      <w:pPr>
        <w:pStyle w:val="Cmsor2"/>
      </w:pPr>
      <w:bookmarkStart w:id="58" w:name="_Toc498265230"/>
      <w:commentRangeStart w:id="59"/>
      <w:r>
        <w:t>Szimulátor</w:t>
      </w:r>
      <w:bookmarkEnd w:id="58"/>
      <w:commentRangeEnd w:id="59"/>
      <w:r w:rsidR="00E85800">
        <w:rPr>
          <w:rStyle w:val="Jegyzethivatkozs"/>
          <w:rFonts w:cs="Times New Roman"/>
          <w:b w:val="0"/>
          <w:bCs w:val="0"/>
          <w:iCs w:val="0"/>
        </w:rPr>
        <w:commentReference w:id="59"/>
      </w:r>
    </w:p>
    <w:p w14:paraId="3FD1EC1B" w14:textId="2DF6C456" w:rsidR="00844900" w:rsidRPr="00844900" w:rsidRDefault="00844900" w:rsidP="00844900">
      <w:pPr>
        <w:pStyle w:val="Cmsor3"/>
      </w:pPr>
      <w:r>
        <w:t>Grafikus felület</w:t>
      </w:r>
    </w:p>
    <w:p w14:paraId="0B268206" w14:textId="58424FCC" w:rsidR="00E85800" w:rsidRDefault="00E85800" w:rsidP="00E85800">
      <w:r>
        <w:t>A tanításhoz felhasznált szimulátor grafikus felhasználói felülete két részből áll. A programot elindítva a rögtön a Settings oldalora kerülünk, ahol beállíthatjuk a pályára , az autóra illetve az irányítás mögötti algoritmusra vonatkozó paramétereket.</w:t>
      </w:r>
    </w:p>
    <w:p w14:paraId="02FC2459" w14:textId="509A7F82" w:rsidR="00E85800" w:rsidRDefault="00E85800" w:rsidP="00E85800">
      <w:r>
        <w:t>Az autóra vonatkozó főbb beállítások:</w:t>
      </w:r>
    </w:p>
    <w:p w14:paraId="521A8D1F" w14:textId="167B5C51" w:rsidR="00E85800" w:rsidRDefault="00E85800" w:rsidP="00E85800">
      <w:pPr>
        <w:pStyle w:val="Listaszerbekezds"/>
        <w:numPr>
          <w:ilvl w:val="0"/>
          <w:numId w:val="23"/>
        </w:numPr>
      </w:pPr>
      <w:r>
        <w:t>Hosszúság</w:t>
      </w:r>
    </w:p>
    <w:p w14:paraId="15914168" w14:textId="4F983FCA" w:rsidR="00E85800" w:rsidRDefault="00E85800" w:rsidP="00E85800">
      <w:pPr>
        <w:pStyle w:val="Listaszerbekezds"/>
        <w:numPr>
          <w:ilvl w:val="0"/>
          <w:numId w:val="23"/>
        </w:numPr>
      </w:pPr>
      <w:r>
        <w:t>Szélesség</w:t>
      </w:r>
    </w:p>
    <w:p w14:paraId="1ED41B54" w14:textId="393C13B5" w:rsidR="00E85800" w:rsidRDefault="00E85800" w:rsidP="00E85800">
      <w:pPr>
        <w:pStyle w:val="Listaszerbekezds"/>
        <w:numPr>
          <w:ilvl w:val="0"/>
          <w:numId w:val="23"/>
        </w:numPr>
      </w:pPr>
      <w:r>
        <w:t>Szenzor rendszer típusa (lidar)</w:t>
      </w:r>
    </w:p>
    <w:p w14:paraId="2668F5DA" w14:textId="33CF0DAD" w:rsidR="00E85800" w:rsidRDefault="00E85800" w:rsidP="00E85800">
      <w:pPr>
        <w:pStyle w:val="Listaszerbekezds"/>
        <w:numPr>
          <w:ilvl w:val="0"/>
          <w:numId w:val="23"/>
        </w:numPr>
      </w:pPr>
      <w:r>
        <w:t>Lidar felbontása</w:t>
      </w:r>
    </w:p>
    <w:p w14:paraId="294C7559" w14:textId="529549FB" w:rsidR="00E85800" w:rsidRDefault="00E85800" w:rsidP="00E85800">
      <w:pPr>
        <w:pStyle w:val="Listaszerbekezds"/>
        <w:numPr>
          <w:ilvl w:val="0"/>
          <w:numId w:val="23"/>
        </w:numPr>
      </w:pPr>
      <w:r>
        <w:t xml:space="preserve">Lidar </w:t>
      </w:r>
      <w:r w:rsidR="00844900">
        <w:t>maximális látótávolsága</w:t>
      </w:r>
    </w:p>
    <w:p w14:paraId="378666AB" w14:textId="631B3910" w:rsidR="00E85800" w:rsidRDefault="00E85800" w:rsidP="00E85800">
      <w:pPr>
        <w:pStyle w:val="Listaszerbekezds"/>
        <w:numPr>
          <w:ilvl w:val="0"/>
          <w:numId w:val="23"/>
        </w:numPr>
      </w:pPr>
      <w:r>
        <w:t>Maximális gyorsulás</w:t>
      </w:r>
    </w:p>
    <w:p w14:paraId="7C20B9BB" w14:textId="46E63898" w:rsidR="00E85800" w:rsidRDefault="00E85800" w:rsidP="00E85800">
      <w:pPr>
        <w:pStyle w:val="Listaszerbekezds"/>
        <w:numPr>
          <w:ilvl w:val="0"/>
          <w:numId w:val="23"/>
        </w:numPr>
      </w:pPr>
      <w:r>
        <w:t>Maximális kormányszög</w:t>
      </w:r>
    </w:p>
    <w:p w14:paraId="0915F2EB" w14:textId="0E2CBA97" w:rsidR="00E85800" w:rsidRDefault="00E85800" w:rsidP="00E85800">
      <w:pPr>
        <w:pStyle w:val="Listaszerbekezds"/>
        <w:numPr>
          <w:ilvl w:val="0"/>
          <w:numId w:val="23"/>
        </w:numPr>
      </w:pPr>
      <w:r>
        <w:t>Gyorsulás felbontása (a diszkretizáláshoz)</w:t>
      </w:r>
    </w:p>
    <w:p w14:paraId="64FEDC5D" w14:textId="586310E1" w:rsidR="00E85800" w:rsidRDefault="00E85800" w:rsidP="00E85800">
      <w:pPr>
        <w:pStyle w:val="Listaszerbekezds"/>
        <w:numPr>
          <w:ilvl w:val="0"/>
          <w:numId w:val="23"/>
        </w:numPr>
      </w:pPr>
      <w:r>
        <w:t>Kormányszög felbontása(a diszkretizáláshoz)</w:t>
      </w:r>
    </w:p>
    <w:p w14:paraId="6B8B7090" w14:textId="33C79510" w:rsidR="00054892" w:rsidRDefault="00054892" w:rsidP="00054892">
      <w:r>
        <w:t>A pályára vonatkozó beállítások:</w:t>
      </w:r>
    </w:p>
    <w:p w14:paraId="0AAE5497" w14:textId="6BB9FF53" w:rsidR="00054892" w:rsidRDefault="00054892" w:rsidP="00054892">
      <w:pPr>
        <w:pStyle w:val="Listaszerbekezds"/>
        <w:numPr>
          <w:ilvl w:val="0"/>
          <w:numId w:val="24"/>
        </w:numPr>
      </w:pPr>
      <w:r>
        <w:t>Pálya kiválasztása</w:t>
      </w:r>
    </w:p>
    <w:p w14:paraId="5985080A" w14:textId="71DF9A1D" w:rsidR="00054892" w:rsidRDefault="00054892" w:rsidP="00054892">
      <w:pPr>
        <w:pStyle w:val="Listaszerbekezds"/>
        <w:numPr>
          <w:ilvl w:val="0"/>
          <w:numId w:val="24"/>
        </w:numPr>
      </w:pPr>
      <w:r>
        <w:t>Statikus akadályok használata</w:t>
      </w:r>
    </w:p>
    <w:p w14:paraId="2A284DD0" w14:textId="506EFB4C" w:rsidR="00054892" w:rsidRDefault="00054892" w:rsidP="00054892">
      <w:pPr>
        <w:pStyle w:val="Listaszerbekezds"/>
        <w:numPr>
          <w:ilvl w:val="0"/>
          <w:numId w:val="24"/>
        </w:numPr>
      </w:pPr>
      <w:r>
        <w:t>A tanítás során a pálya kirajzolása</w:t>
      </w:r>
    </w:p>
    <w:p w14:paraId="4CAB803B" w14:textId="25613354" w:rsidR="00844900" w:rsidRDefault="00844900" w:rsidP="00054892">
      <w:pPr>
        <w:pStyle w:val="Listaszerbekezds"/>
        <w:numPr>
          <w:ilvl w:val="0"/>
          <w:numId w:val="24"/>
        </w:numPr>
      </w:pPr>
      <w:r>
        <w:t>Alkalmazott időköz</w:t>
      </w:r>
    </w:p>
    <w:p w14:paraId="3DC8DC31" w14:textId="4B0F2A5A" w:rsidR="00054892" w:rsidRDefault="00054892" w:rsidP="00054892">
      <w:r>
        <w:t>Az vezérlő algoritmus paraméterei:</w:t>
      </w:r>
    </w:p>
    <w:p w14:paraId="1FD888F4" w14:textId="0566C452" w:rsidR="00054892" w:rsidRDefault="00054892" w:rsidP="00054892">
      <w:pPr>
        <w:pStyle w:val="Listaszerbekezds"/>
        <w:numPr>
          <w:ilvl w:val="0"/>
          <w:numId w:val="25"/>
        </w:numPr>
      </w:pPr>
      <w:r>
        <w:t>Epizódok száma</w:t>
      </w:r>
    </w:p>
    <w:p w14:paraId="52863A2E" w14:textId="1D4394E1" w:rsidR="00EA78E8" w:rsidRDefault="00EA78E8" w:rsidP="00054892">
      <w:pPr>
        <w:pStyle w:val="Listaszerbekezds"/>
        <w:numPr>
          <w:ilvl w:val="0"/>
          <w:numId w:val="25"/>
        </w:numPr>
      </w:pPr>
      <w:r>
        <w:t>Tanítás engedélyezése</w:t>
      </w:r>
    </w:p>
    <w:p w14:paraId="3C36B4B3" w14:textId="5606FA24" w:rsidR="00054892" w:rsidRDefault="00054892" w:rsidP="00054892">
      <w:pPr>
        <w:pStyle w:val="Listaszerbekezds"/>
        <w:numPr>
          <w:ilvl w:val="0"/>
          <w:numId w:val="25"/>
        </w:numPr>
      </w:pPr>
      <w:r>
        <w:t>Learning rate</w:t>
      </w:r>
    </w:p>
    <w:p w14:paraId="64B724C5" w14:textId="3D4087B8" w:rsidR="00054892" w:rsidRDefault="00054892" w:rsidP="00054892">
      <w:pPr>
        <w:pStyle w:val="Listaszerbekezds"/>
        <w:numPr>
          <w:ilvl w:val="0"/>
          <w:numId w:val="25"/>
        </w:numPr>
      </w:pPr>
      <w:r>
        <w:lastRenderedPageBreak/>
        <w:t>Algoritmus kiválasztása</w:t>
      </w:r>
    </w:p>
    <w:p w14:paraId="6FA36B2B" w14:textId="3E4C87C8" w:rsidR="00054892" w:rsidRDefault="00054892" w:rsidP="00054892">
      <w:pPr>
        <w:pStyle w:val="Listaszerbekezds"/>
        <w:numPr>
          <w:ilvl w:val="0"/>
          <w:numId w:val="25"/>
        </w:numPr>
      </w:pPr>
      <w:r>
        <w:t>Neurális háló betöltése</w:t>
      </w:r>
    </w:p>
    <w:p w14:paraId="1901EA89" w14:textId="5FBA021F" w:rsidR="00054892" w:rsidRDefault="00054892" w:rsidP="00054892">
      <w:pPr>
        <w:pStyle w:val="Listaszerbekezds"/>
        <w:numPr>
          <w:ilvl w:val="0"/>
          <w:numId w:val="25"/>
        </w:numPr>
      </w:pPr>
      <w:r>
        <w:t>Neurális háló mentése a tanítás végén</w:t>
      </w:r>
    </w:p>
    <w:p w14:paraId="7DF05BA4" w14:textId="228D1787" w:rsidR="00054892" w:rsidRDefault="00054892" w:rsidP="00054892">
      <w:pPr>
        <w:pStyle w:val="Listaszerbekezds"/>
        <w:numPr>
          <w:ilvl w:val="0"/>
          <w:numId w:val="25"/>
        </w:numPr>
      </w:pPr>
      <w:r>
        <w:t>Exploration function</w:t>
      </w:r>
    </w:p>
    <w:p w14:paraId="19CC507D" w14:textId="77EB4877" w:rsidR="00054892" w:rsidRDefault="00054892" w:rsidP="00054892">
      <w:pPr>
        <w:pStyle w:val="Listaszerbekezds"/>
        <w:numPr>
          <w:ilvl w:val="0"/>
          <w:numId w:val="25"/>
        </w:numPr>
      </w:pPr>
      <w:r>
        <w:t>Diszkont faktor</w:t>
      </w:r>
    </w:p>
    <w:p w14:paraId="1847F678" w14:textId="4F6A4265" w:rsidR="00054892" w:rsidRDefault="00054892" w:rsidP="00054892">
      <w:pPr>
        <w:pStyle w:val="Listaszerbekezds"/>
        <w:numPr>
          <w:ilvl w:val="0"/>
          <w:numId w:val="25"/>
        </w:numPr>
      </w:pPr>
      <w:r>
        <w:t>Target network update kezdeti frekvencia</w:t>
      </w:r>
    </w:p>
    <w:p w14:paraId="3A81F795" w14:textId="20904A33" w:rsidR="00054892" w:rsidRDefault="00054892" w:rsidP="00054892">
      <w:pPr>
        <w:pStyle w:val="Listaszerbekezds"/>
        <w:numPr>
          <w:ilvl w:val="0"/>
          <w:numId w:val="25"/>
        </w:numPr>
      </w:pPr>
      <w:r>
        <w:t>Mini batch mérete</w:t>
      </w:r>
    </w:p>
    <w:p w14:paraId="5A7B5460" w14:textId="434F6DCD" w:rsidR="00054892" w:rsidRDefault="00054892" w:rsidP="00054892">
      <w:pPr>
        <w:pStyle w:val="Listaszerbekezds"/>
        <w:numPr>
          <w:ilvl w:val="0"/>
          <w:numId w:val="25"/>
        </w:numPr>
      </w:pPr>
      <w:r>
        <w:t>Experience replay memória mérete</w:t>
      </w:r>
    </w:p>
    <w:p w14:paraId="593436ED" w14:textId="21A4759D" w:rsidR="00EA78E8" w:rsidRDefault="00EA78E8" w:rsidP="00EA78E8">
      <w:commentRangeStart w:id="60"/>
      <w:r>
        <w:t>IDE EGY KÉP A SETTINGSRŐL</w:t>
      </w:r>
      <w:commentRangeEnd w:id="60"/>
      <w:r>
        <w:rPr>
          <w:rStyle w:val="Jegyzethivatkozs"/>
        </w:rPr>
        <w:commentReference w:id="60"/>
      </w:r>
    </w:p>
    <w:p w14:paraId="4906C1D1" w14:textId="4EB10CB7" w:rsidR="00EA78E8" w:rsidRDefault="00EA78E8" w:rsidP="00EA78E8">
      <w:r>
        <w:t>A „GO” gombra kattintás indítja a tanítást, és automatikusan átvált a szimulátor oldalra. Ez két részből áll. Az oldal bal felén található a pálya, ahol nyomon tudjuk követni, hogy az autó jelenleg milyen ívet követ. Az oldal jobb oldalán pedig egyéb kontrol gombok találhatóak. A settings gombbal visszajutunk a beállítások oldalra. A DEBUG gomba a debugoláshoz fontosabb információkat ír ki a konzolta. A STOP gomb megszakítja a  tanítást és elmenti a modellt, illetve az experience memory tartalmát. Ezen kívül Egy progressbar-on követhetjük nyomon, hogy az epizódok hány százalékát teljesítette már az algoritmus. Tanítás közben</w:t>
      </w:r>
      <w:r w:rsidR="0025472C">
        <w:t xml:space="preserve"> a konzolon figyelhetjük, a tanulás előrehaladását, az legutolsó száz epizód összes jutalmának átlagát, az eddig elért legjobb eredményt, illetve, hogy ez melyik epizódban történt.</w:t>
      </w:r>
    </w:p>
    <w:p w14:paraId="7941B619" w14:textId="6186180D" w:rsidR="00844900" w:rsidRDefault="00844900" w:rsidP="00844900">
      <w:pPr>
        <w:pStyle w:val="Cmsor3"/>
      </w:pPr>
      <w:r>
        <w:t>Szimulátor felépítése</w:t>
      </w:r>
    </w:p>
    <w:p w14:paraId="7055A3A7" w14:textId="0D97A6E4" w:rsidR="00844900" w:rsidRDefault="00844900" w:rsidP="00844900">
      <w:commentRangeStart w:id="61"/>
      <w:r>
        <w:t>IDE EGY sablonos képet és egy kis leírást</w:t>
      </w:r>
      <w:commentRangeEnd w:id="61"/>
      <w:r>
        <w:rPr>
          <w:rStyle w:val="Jegyzethivatkozs"/>
        </w:rPr>
        <w:commentReference w:id="61"/>
      </w:r>
    </w:p>
    <w:p w14:paraId="0DEA30BA" w14:textId="439C5EB7" w:rsidR="00932A8B" w:rsidRPr="00844900" w:rsidRDefault="00932A8B" w:rsidP="00844900">
      <w:r>
        <w:t>„ADATBÁZIS”</w:t>
      </w:r>
    </w:p>
    <w:p w14:paraId="2270B657" w14:textId="26C72A9A" w:rsidR="009B6D9F" w:rsidRDefault="00733DD9" w:rsidP="009B6D9F">
      <w:pPr>
        <w:pStyle w:val="Cmsor2"/>
      </w:pPr>
      <w:bookmarkStart w:id="62" w:name="_Toc498265231"/>
      <w:r>
        <w:t>Kinematikai modell</w:t>
      </w:r>
      <w:bookmarkEnd w:id="62"/>
    </w:p>
    <w:p w14:paraId="41BA267E" w14:textId="6CD1676F" w:rsidR="00844900" w:rsidRDefault="00844900" w:rsidP="00844900">
      <w:r>
        <w:t xml:space="preserve">Az autó kinematikai modelljének egy egyszerű kinematikai </w:t>
      </w:r>
      <w:commentRangeStart w:id="63"/>
      <w:r>
        <w:t>bicikli</w:t>
      </w:r>
      <w:commentRangeEnd w:id="63"/>
      <w:r w:rsidR="005A77ED">
        <w:rPr>
          <w:rStyle w:val="Jegyzethivatkozs"/>
        </w:rPr>
        <w:commentReference w:id="63"/>
      </w:r>
      <w:r>
        <w:t xml:space="preserve"> modellt alkalmaztam.</w:t>
      </w:r>
      <w:r w:rsidR="005A77ED">
        <w:t xml:space="preserve"> Feltételezzük, hogy az autó súlypontja az alapterületének a közepén helyezkedik el, magassága elhanyagolható, és a tömege is, így nem foglalkozunk a tehetetlenségével. Az autó mozgását közelíthetjük egy a hossztengelyére illesztett bicikliével. Ennek csak az első kerekét tudjuk kormányozni. Az esetleges </w:t>
      </w:r>
      <w:r w:rsidR="005A77ED">
        <w:lastRenderedPageBreak/>
        <w:t>megcsúszásoktól jelen dolgozatban eltekintünk. Ekkor felírhatjuk a modell mozgásának differenciál egyenleteit amelyek a következőek:</w:t>
      </w:r>
    </w:p>
    <w:p w14:paraId="187F685E" w14:textId="10050002" w:rsidR="005A77ED" w:rsidRDefault="005A77ED" w:rsidP="00844900">
      <w:commentRangeStart w:id="64"/>
      <w:r>
        <w:t>EGYENLETEK</w:t>
      </w:r>
      <w:commentRangeEnd w:id="64"/>
      <w:r>
        <w:rPr>
          <w:rStyle w:val="Jegyzethivatkozs"/>
        </w:rPr>
        <w:commentReference w:id="64"/>
      </w:r>
    </w:p>
    <w:p w14:paraId="2ADDF7D0" w14:textId="60809560" w:rsidR="001B69DA" w:rsidRDefault="001B69DA" w:rsidP="00844900">
      <w:commentRangeStart w:id="65"/>
      <w:r>
        <w:t>IDE EGY KÉPET A BICIKLI MODELLRŐL</w:t>
      </w:r>
      <w:commentRangeEnd w:id="65"/>
      <w:r>
        <w:rPr>
          <w:rStyle w:val="Jegyzethivatkozs"/>
        </w:rPr>
        <w:commentReference w:id="65"/>
      </w:r>
    </w:p>
    <w:p w14:paraId="5616C558" w14:textId="7F2FEC25" w:rsidR="005A77ED" w:rsidRPr="00844900" w:rsidRDefault="005A77ED" w:rsidP="00844900">
      <w:r>
        <w:t xml:space="preserve">A differenciál egyenleteket </w:t>
      </w:r>
      <w:commentRangeStart w:id="66"/>
      <w:r>
        <w:t xml:space="preserve">runge kutta 5 </w:t>
      </w:r>
      <w:commentRangeEnd w:id="66"/>
      <w:r>
        <w:rPr>
          <w:rStyle w:val="Jegyzethivatkozs"/>
        </w:rPr>
        <w:commentReference w:id="66"/>
      </w:r>
      <w:r>
        <w:t>módszerrel oldom meg, a Python Scipy tudományos számításokhoz használt modulja segítsé</w:t>
      </w:r>
      <w:r w:rsidR="00F21041">
        <w:t xml:space="preserve">gével. A felhasználó felületen megadott időközönként </w:t>
      </w:r>
      <w:r w:rsidR="00F21041">
        <w:t xml:space="preserve">változtatom meg a beavatkozó </w:t>
      </w:r>
      <w:r w:rsidR="00132988">
        <w:t>jelet,</w:t>
      </w:r>
      <w:r w:rsidR="00F21041">
        <w:t xml:space="preserve"> vagyis az algoritmus által kiszámolt gyorsulást és kormányszöget</w:t>
      </w:r>
      <w:r w:rsidR="00F21041">
        <w:t>, illetve számolom ki az autó új állapotát megadó pozíciót, sebességet és orientációt.</w:t>
      </w:r>
    </w:p>
    <w:p w14:paraId="59658092" w14:textId="41B82C0E" w:rsidR="00083F9E" w:rsidRPr="00083F9E" w:rsidRDefault="00083F9E" w:rsidP="00083F9E">
      <w:pPr>
        <w:pStyle w:val="Cmsor2"/>
      </w:pPr>
      <w:bookmarkStart w:id="67" w:name="_Toc498265232"/>
      <w:r>
        <w:t>Probléma nehézségei</w:t>
      </w:r>
      <w:bookmarkEnd w:id="67"/>
    </w:p>
    <w:p w14:paraId="6EEE981E" w14:textId="6023C4F6" w:rsidR="00733DD9" w:rsidRDefault="00733DD9" w:rsidP="00733DD9">
      <w:pPr>
        <w:pStyle w:val="Cmsor2"/>
      </w:pPr>
      <w:bookmarkStart w:id="68" w:name="_Toc498265233"/>
      <w:r>
        <w:t>Elméleti megfontolások</w:t>
      </w:r>
      <w:bookmarkEnd w:id="68"/>
    </w:p>
    <w:p w14:paraId="5747E9DB" w14:textId="6CB2E16B" w:rsidR="00733DD9" w:rsidRDefault="00CC5CA5" w:rsidP="00733DD9">
      <w:pPr>
        <w:pStyle w:val="Cmsor3"/>
      </w:pPr>
      <w:bookmarkStart w:id="69" w:name="_Toc498265234"/>
      <w:r>
        <w:t>Bemenetek</w:t>
      </w:r>
      <w:bookmarkEnd w:id="69"/>
    </w:p>
    <w:p w14:paraId="7C17FCC4" w14:textId="5C356A4F" w:rsidR="005E7F11" w:rsidRDefault="005E7F11" w:rsidP="005E7F11">
      <w:r>
        <w:t>A vezérlő algoritmus bemeneteinek megválasztásánál két lehetséges irányban indultam el. Az egyik, hogy a bemenetek az autó pozíciója, sebessége és orientációja lenne. Ez a lehetőséget viszont hamar elvetettem, mert ez az állapot vektor nem elég általánosított, így az algoritmus tanítása nagyon sok időt venne igénybe, és akkor is a betanult háló csak az adott pályára, az adott konfigurációra lenne jó, mivel az algoritmus a pályát tanulná be.</w:t>
      </w:r>
    </w:p>
    <w:p w14:paraId="083C5263" w14:textId="5C5A7AF6" w:rsidR="005E7F11" w:rsidRDefault="005E7F11" w:rsidP="005E7F11">
      <w:r>
        <w:t>A másik szerint pedig egy az autó elejétől a LIDAR működéséhez hasonlóan az orientációhoz viszonyítva különböző szögekben megmérem az autó és az akadály vagy fal távolságot. Ezeket a szenzoradatokat, egy flaget, amit azt mondja meg, hogy a pálya levárt haladási irányának megfelelően áll az autó, illetve az autó aktuális sebességét használom állapot vektorként. Ez elméletben gyor</w:t>
      </w:r>
      <w:r w:rsidR="008C4CE5">
        <w:t>sabb tanulást eredményez, hiszen</w:t>
      </w:r>
      <w:r>
        <w:t xml:space="preserve"> sokkal általánosabb, így ha </w:t>
      </w:r>
      <w:r w:rsidR="008C4CE5">
        <w:t>például egyszer</w:t>
      </w:r>
      <w:r>
        <w:t xml:space="preserve"> </w:t>
      </w:r>
      <w:r w:rsidR="008C4CE5">
        <w:t>már megtanult egyenes szakaszon végig haladni, akkor ezt későbbi ily</w:t>
      </w:r>
      <w:r w:rsidR="00CB2C7C">
        <w:t>en</w:t>
      </w:r>
      <w:r w:rsidR="008C4CE5">
        <w:t xml:space="preserve"> szakaszon is tudni fogja</w:t>
      </w:r>
      <w:r w:rsidR="00CB2C7C">
        <w:t>. Továbbá, ha az algoritmus egy kellőképpen általános pályán tanítjuk, akkor az egy másik pályán is használható, feltéve, hogy a pálya hasonló tulajdonságokkal rendelkezik (megfelelően előfeldolgozott). Mindemellett életszerűbb is az, hogy egy önvezető autó a rajta található szenzoradatokra és esetleg a GPS-adatokra támaszkodjon, minthogy csak a GPS által szolgáltatott adatokra.</w:t>
      </w:r>
    </w:p>
    <w:p w14:paraId="162C284E" w14:textId="528A2D62" w:rsidR="00012747" w:rsidRDefault="00012747" w:rsidP="005E7F11">
      <w:r>
        <w:lastRenderedPageBreak/>
        <w:t>Próbálkoztam még az állapotvektor a kiegészítésével, például a sebesség pályaívre merőleges és párhuzamos felbontásával, illetve a haladási irány pálya tengelyével bezárt szögével, viszont a tapasztalatok azt mutatták, hogy ezek nem javították jelentősen az eredményt, sőt inkább csak az algoritmus bonyolultságát és a ta</w:t>
      </w:r>
      <w:bookmarkStart w:id="70" w:name="_GoBack"/>
      <w:bookmarkEnd w:id="70"/>
      <w:r>
        <w:t>nítási időt növelték.</w:t>
      </w:r>
    </w:p>
    <w:p w14:paraId="22A2C106" w14:textId="77777777" w:rsidR="00012747" w:rsidRDefault="00012747" w:rsidP="005E7F11"/>
    <w:p w14:paraId="349E1854" w14:textId="77777777" w:rsidR="00012747" w:rsidRPr="005E7F11" w:rsidRDefault="00012747" w:rsidP="005E7F11"/>
    <w:p w14:paraId="15ABC481" w14:textId="056D19EC" w:rsidR="00CC5CA5" w:rsidRDefault="00CC5CA5" w:rsidP="00CC5CA5">
      <w:pPr>
        <w:pStyle w:val="Cmsor3"/>
      </w:pPr>
      <w:bookmarkStart w:id="71" w:name="_Toc498265235"/>
      <w:r>
        <w:t>A jutalom függvény</w:t>
      </w:r>
      <w:bookmarkEnd w:id="71"/>
    </w:p>
    <w:p w14:paraId="45882157" w14:textId="7D38D0BF" w:rsidR="00CB2C7C" w:rsidRDefault="00CB2C7C" w:rsidP="00CB2C7C">
      <w:r>
        <w:t>A jutalomfüggvény megfelelő megválasztása létfontosságú, az ideális működés elérése érdekében. Az algoritmus lényegében ennek segítségével értelmezi, hogy mi a cél, és ha nem elég konkrét, könnyen előfordulhat, hogy bár sikerül maximalizálnia a kumulált jutalmát, viszont az eredményezett működés messze áll attól, amit a tervezés során elképzeltünk.</w:t>
      </w:r>
      <w:r w:rsidR="0079686C">
        <w:t xml:space="preserve"> </w:t>
      </w:r>
    </w:p>
    <w:p w14:paraId="07AD2AA6" w14:textId="447AA181" w:rsidR="0079686C" w:rsidRPr="00CB2C7C" w:rsidRDefault="0079686C" w:rsidP="00CB2C7C">
      <w:r>
        <w:t>Esetünkben kézenfekvő lenne az a jutalmazási rendszer, amely szerint valamekkora pozitív jutalmat kap, ha beér a célba és negatívat, ha az autó valamivel ütközik. Ez a fajta ritka jutalmazás (sparse rewarding) az ilyen szekvenciális, egymásra épülő lépésekből álló problémák esetén nem célravezető, ugyanis az algoritmus csak nagyon későn kap visszacsatolást arról, hogy az általa követett stratégia mennyire jó. Ez nagyon lassú tanuláshoz vezethet. Ehelyett én az pályaíven megtett úthosszal arányos jutalomfüggvényt használtam, így az algortimus minden lépés után kap valamilyen visszacsatolást, hogy mennyire volt jó a lépése. Emellett a pálya adottságai miatt</w:t>
      </w:r>
      <w:r w:rsidR="00027EDC">
        <w:t xml:space="preserve"> az autó hajlamos lesodródni az útról, ezért kiegészítettem még a pályaív közepétől való eltérésért járó büntetéssel is. Felmerülhet bennünk a kérdés, hogy ez nem okozza-e azt, hogy az autó csak a pályaív közepén halad, viszont a diszkontfaktor miatt ez nem így van.</w:t>
      </w:r>
    </w:p>
    <w:p w14:paraId="159DA9DD" w14:textId="323E4BCE" w:rsidR="00CC5CA5" w:rsidRPr="00CC5CA5" w:rsidRDefault="00CC5CA5" w:rsidP="00CC5CA5">
      <w:pPr>
        <w:pStyle w:val="Cmsor3"/>
      </w:pPr>
      <w:bookmarkStart w:id="72" w:name="_Toc498265236"/>
      <w:r>
        <w:t>Alkalmazott exploration function</w:t>
      </w:r>
      <w:bookmarkEnd w:id="72"/>
    </w:p>
    <w:p w14:paraId="06B42848" w14:textId="3D6DBFCA" w:rsidR="00CC5CA5" w:rsidRPr="00CC5CA5" w:rsidRDefault="00CC5CA5" w:rsidP="00CC5CA5">
      <w:pPr>
        <w:pStyle w:val="Cmsor3"/>
      </w:pPr>
      <w:bookmarkStart w:id="73" w:name="_Toc498265237"/>
      <w:r>
        <w:t>Hálózat szerkezete</w:t>
      </w:r>
      <w:bookmarkEnd w:id="73"/>
    </w:p>
    <w:p w14:paraId="590FD9CE" w14:textId="3BBE2F32" w:rsidR="009B6D9F" w:rsidRDefault="009B6D9F" w:rsidP="009B6D9F">
      <w:pPr>
        <w:pStyle w:val="Cmsor2"/>
      </w:pPr>
      <w:bookmarkStart w:id="74" w:name="_Toc498265238"/>
      <w:r>
        <w:t>Implementált algoritmusok</w:t>
      </w:r>
      <w:bookmarkEnd w:id="74"/>
    </w:p>
    <w:p w14:paraId="0A256B28" w14:textId="0F17DAB1" w:rsidR="00CC5CA5" w:rsidRDefault="00CC5CA5" w:rsidP="00CC5CA5">
      <w:r>
        <w:t>DDPG</w:t>
      </w:r>
    </w:p>
    <w:p w14:paraId="212D80C2" w14:textId="73B4529E" w:rsidR="00CC5CA5" w:rsidRDefault="00CC5CA5" w:rsidP="00CC5CA5">
      <w:r>
        <w:t>DQN</w:t>
      </w:r>
    </w:p>
    <w:p w14:paraId="67D26DC8" w14:textId="0BC85089" w:rsidR="00CC5CA5" w:rsidRDefault="00CC5CA5" w:rsidP="00CC5CA5">
      <w:r>
        <w:lastRenderedPageBreak/>
        <w:t>DDQN</w:t>
      </w:r>
    </w:p>
    <w:p w14:paraId="1EC65750" w14:textId="5B3D3FA0" w:rsidR="00CC5CA5" w:rsidRPr="00CC5CA5" w:rsidRDefault="00CC5CA5" w:rsidP="00CC5CA5">
      <w:r>
        <w:t>Működő megoldás</w:t>
      </w:r>
    </w:p>
    <w:p w14:paraId="23531D64" w14:textId="2612D6FB" w:rsidR="00733DD9" w:rsidRDefault="00733DD9" w:rsidP="00733DD9">
      <w:pPr>
        <w:pStyle w:val="Cmsor2"/>
      </w:pPr>
      <w:bookmarkStart w:id="75" w:name="_Toc498265239"/>
      <w:r>
        <w:t>Felmerült akadályok</w:t>
      </w:r>
      <w:bookmarkEnd w:id="75"/>
    </w:p>
    <w:p w14:paraId="02D34787" w14:textId="5FCCA6FA" w:rsidR="00CC5CA5" w:rsidRDefault="00CC5CA5" w:rsidP="00CC5CA5">
      <w:pPr>
        <w:pStyle w:val="Cmsor3"/>
      </w:pPr>
      <w:bookmarkStart w:id="76" w:name="_Toc498265240"/>
      <w:r>
        <w:t>Optimalizálás</w:t>
      </w:r>
      <w:bookmarkEnd w:id="76"/>
    </w:p>
    <w:p w14:paraId="3BCE25AA" w14:textId="01D927AA" w:rsidR="00CC5CA5" w:rsidRDefault="00CC5CA5" w:rsidP="00CC5CA5">
      <w:pPr>
        <w:pStyle w:val="Cmsor3"/>
      </w:pPr>
      <w:bookmarkStart w:id="77" w:name="_Toc498265241"/>
      <w:r>
        <w:t>Teljesítmény</w:t>
      </w:r>
      <w:bookmarkEnd w:id="77"/>
    </w:p>
    <w:p w14:paraId="076D2DF0" w14:textId="418BC106" w:rsidR="00CC5CA5" w:rsidRDefault="00284942" w:rsidP="00284942">
      <w:pPr>
        <w:pStyle w:val="Cmsor3"/>
      </w:pPr>
      <w:bookmarkStart w:id="78" w:name="_Toc498265242"/>
      <w:r>
        <w:t>Hyperparaméter optimalizáció</w:t>
      </w:r>
      <w:bookmarkEnd w:id="78"/>
    </w:p>
    <w:p w14:paraId="2978CA23" w14:textId="6D365011" w:rsidR="00284942" w:rsidRDefault="00284942" w:rsidP="00284942">
      <w:pPr>
        <w:pStyle w:val="Cmsor3"/>
      </w:pPr>
      <w:bookmarkStart w:id="79" w:name="_Toc498265243"/>
      <w:r>
        <w:t>Exploration function optimalizáció</w:t>
      </w:r>
      <w:bookmarkEnd w:id="79"/>
    </w:p>
    <w:p w14:paraId="57AA9230" w14:textId="47B06831" w:rsidR="00E649AE" w:rsidRPr="00E649AE" w:rsidRDefault="00E649AE" w:rsidP="00E649AE">
      <w:pPr>
        <w:pStyle w:val="Cmsor3"/>
      </w:pPr>
      <w:bookmarkStart w:id="80" w:name="_Toc498265244"/>
      <w:r>
        <w:t>Experience replay mintavételezése</w:t>
      </w:r>
      <w:bookmarkEnd w:id="80"/>
    </w:p>
    <w:p w14:paraId="5023A880" w14:textId="77777777" w:rsidR="009B6D9F" w:rsidRDefault="009B6D9F" w:rsidP="009B6D9F">
      <w:pPr>
        <w:pStyle w:val="Cmsor2"/>
      </w:pPr>
      <w:bookmarkStart w:id="81" w:name="_Toc498265245"/>
      <w:r>
        <w:t>Eredmények értékelése</w:t>
      </w:r>
      <w:bookmarkEnd w:id="81"/>
    </w:p>
    <w:p w14:paraId="0304093A" w14:textId="77777777" w:rsidR="009B6D9F" w:rsidRPr="009B6D9F" w:rsidRDefault="009B6D9F" w:rsidP="009B6D9F"/>
    <w:p w14:paraId="4CE29790" w14:textId="77777777" w:rsidR="009B6D9F" w:rsidRPr="009B6D9F" w:rsidRDefault="009B6D9F" w:rsidP="009B6D9F">
      <w:pPr>
        <w:pStyle w:val="Cmsor2"/>
      </w:pPr>
      <w:bookmarkStart w:id="82" w:name="_Toc498265246"/>
      <w:r>
        <w:t>Lehe</w:t>
      </w:r>
      <w:r w:rsidR="00B42537">
        <w:t>t</w:t>
      </w:r>
      <w:r>
        <w:t>séges tovább fejlesztések</w:t>
      </w:r>
      <w:bookmarkEnd w:id="82"/>
    </w:p>
    <w:p w14:paraId="2BDD5093" w14:textId="77777777" w:rsidR="002841F9" w:rsidRDefault="002841F9" w:rsidP="002841F9">
      <w:r>
        <w:t>A következő fejezet pár példán keresztül bemutatja a diplomatervekben és szakdolgozatokban szokásosan előkerülő formázások megvalósítását.</w:t>
      </w:r>
    </w:p>
    <w:p w14:paraId="6468D90A" w14:textId="77777777" w:rsidR="002841F9" w:rsidRDefault="002841F9" w:rsidP="002841F9">
      <w:pPr>
        <w:pStyle w:val="Cmsor2"/>
      </w:pPr>
      <w:bookmarkStart w:id="83" w:name="_Toc332797398"/>
      <w:bookmarkStart w:id="84" w:name="_Toc498265247"/>
      <w:r>
        <w:t>Formázási tudnivalók</w:t>
      </w:r>
      <w:bookmarkEnd w:id="83"/>
      <w:bookmarkEnd w:id="84"/>
    </w:p>
    <w:p w14:paraId="255B32F8" w14:textId="77777777" w:rsidR="00502A30" w:rsidRPr="00502A30" w:rsidRDefault="00502A30" w:rsidP="00502A30">
      <w:r>
        <w:t xml:space="preserve">A dokumentum folyószövegéhez használjuk a </w:t>
      </w:r>
      <w:r w:rsidRPr="00D07335">
        <w:rPr>
          <w:rStyle w:val="Kiemels2"/>
        </w:rPr>
        <w:t>Normál</w:t>
      </w:r>
      <w:r>
        <w:t xml:space="preserve"> (angol Word esetén Normal) stílust.</w:t>
      </w:r>
    </w:p>
    <w:p w14:paraId="36BF21DF" w14:textId="77777777" w:rsidR="002841F9" w:rsidRDefault="002841F9" w:rsidP="00D07335">
      <w:pPr>
        <w:pStyle w:val="Cmsor3"/>
      </w:pPr>
      <w:bookmarkStart w:id="85" w:name="_Toc332797399"/>
      <w:bookmarkStart w:id="86" w:name="_Toc498265248"/>
      <w:r>
        <w:t>Címsorok</w:t>
      </w:r>
      <w:bookmarkEnd w:id="85"/>
      <w:bookmarkEnd w:id="86"/>
    </w:p>
    <w:p w14:paraId="5D833051"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0CE17822" w14:textId="77777777" w:rsidR="002841F9" w:rsidRPr="002841F9" w:rsidRDefault="002841F9" w:rsidP="00D07335">
      <w:pPr>
        <w:pStyle w:val="Cmsor3"/>
      </w:pPr>
      <w:bookmarkStart w:id="87" w:name="_Toc332797400"/>
      <w:bookmarkStart w:id="88" w:name="_Toc498265249"/>
      <w:r>
        <w:t>Képek</w:t>
      </w:r>
      <w:bookmarkEnd w:id="87"/>
      <w:bookmarkEnd w:id="88"/>
    </w:p>
    <w:p w14:paraId="40CA689F" w14:textId="77777777" w:rsidR="00502A30" w:rsidRDefault="00502A30" w:rsidP="005524FC">
      <w:r>
        <w:t xml:space="preserve">A képhez használjuk a </w:t>
      </w:r>
      <w:r w:rsidRPr="00D07335">
        <w:rPr>
          <w:rStyle w:val="Kiemels2"/>
        </w:rPr>
        <w:t>Kép</w:t>
      </w:r>
      <w:r>
        <w:t xml:space="preserve"> stílust.</w:t>
      </w:r>
    </w:p>
    <w:p w14:paraId="301C8569"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(Caption) stílusú lesz.</w:t>
      </w:r>
    </w:p>
    <w:p w14:paraId="5136EB54" w14:textId="77777777" w:rsidR="002841F9" w:rsidRDefault="006B6E74" w:rsidP="002841F9">
      <w:pPr>
        <w:pStyle w:val="Kp"/>
      </w:pPr>
      <w:r w:rsidRPr="005D65A2">
        <w:rPr>
          <w:noProof/>
          <w:lang w:eastAsia="hu-HU"/>
        </w:rPr>
        <w:lastRenderedPageBreak/>
        <w:drawing>
          <wp:inline distT="0" distB="0" distL="0" distR="0" wp14:anchorId="28C4A93E" wp14:editId="1B9D78E1">
            <wp:extent cx="4777740" cy="464820"/>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740" cy="464820"/>
                    </a:xfrm>
                    <a:prstGeom prst="rect">
                      <a:avLst/>
                    </a:prstGeom>
                    <a:noFill/>
                    <a:ln>
                      <a:noFill/>
                    </a:ln>
                  </pic:spPr>
                </pic:pic>
              </a:graphicData>
            </a:graphic>
          </wp:inline>
        </w:drawing>
      </w:r>
    </w:p>
    <w:p w14:paraId="42EEDBB8" w14:textId="77777777" w:rsidR="002841F9" w:rsidRDefault="002841F9" w:rsidP="002841F9">
      <w:pPr>
        <w:pStyle w:val="Kpalrs"/>
      </w:pPr>
      <w:r>
        <w:fldChar w:fldCharType="begin"/>
      </w:r>
      <w:r>
        <w:instrText xml:space="preserve"> STYLEREF 1 \s </w:instrText>
      </w:r>
      <w:r>
        <w:fldChar w:fldCharType="separate"/>
      </w:r>
      <w:r w:rsidR="006A1B7F">
        <w:rPr>
          <w:noProof/>
        </w:rPr>
        <w:t>1</w:t>
      </w:r>
      <w:r>
        <w:fldChar w:fldCharType="end"/>
      </w:r>
      <w:r>
        <w:t>.</w:t>
      </w:r>
      <w:r>
        <w:fldChar w:fldCharType="begin"/>
      </w:r>
      <w:r>
        <w:instrText xml:space="preserve"> SEQ ábra \* ARABIC \s 1 </w:instrText>
      </w:r>
      <w:r>
        <w:fldChar w:fldCharType="separate"/>
      </w:r>
      <w:r w:rsidR="006A1B7F">
        <w:rPr>
          <w:noProof/>
        </w:rPr>
        <w:t>1</w:t>
      </w:r>
      <w:r>
        <w:fldChar w:fldCharType="end"/>
      </w:r>
      <w:r>
        <w:t>. ábra: Példa képaláírásra</w:t>
      </w:r>
    </w:p>
    <w:p w14:paraId="606FF264" w14:textId="77777777" w:rsidR="002841F9" w:rsidRDefault="00D07335" w:rsidP="00D07335">
      <w:pPr>
        <w:pStyle w:val="Cmsor3"/>
      </w:pPr>
      <w:bookmarkStart w:id="89" w:name="_Toc332797401"/>
      <w:bookmarkStart w:id="90" w:name="_Toc498265250"/>
      <w:r>
        <w:t>Kódrészletek</w:t>
      </w:r>
      <w:bookmarkEnd w:id="89"/>
      <w:bookmarkEnd w:id="90"/>
    </w:p>
    <w:p w14:paraId="41B2CA48" w14:textId="77777777" w:rsidR="00D07335" w:rsidRDefault="00D07335" w:rsidP="00650C7C">
      <w:r>
        <w:t xml:space="preserve">Kódrészletek beillesztése esetén használjuk a </w:t>
      </w:r>
      <w:r w:rsidRPr="00D07335">
        <w:rPr>
          <w:rStyle w:val="Kiemels2"/>
        </w:rPr>
        <w:t>Kód</w:t>
      </w:r>
      <w:r>
        <w:t xml:space="preserve"> stílust.</w:t>
      </w:r>
    </w:p>
    <w:p w14:paraId="030711D7" w14:textId="77777777" w:rsidR="00650C7C" w:rsidRDefault="00650C7C" w:rsidP="00650C7C">
      <w:pPr>
        <w:pStyle w:val="Kd"/>
      </w:pPr>
      <w:r>
        <w:t>using System;</w:t>
      </w:r>
    </w:p>
    <w:p w14:paraId="414404E0" w14:textId="77777777" w:rsidR="00650C7C" w:rsidRDefault="00650C7C" w:rsidP="00650C7C">
      <w:pPr>
        <w:pStyle w:val="Kd"/>
      </w:pPr>
      <w:r>
        <w:t>namespace MyApp</w:t>
      </w:r>
    </w:p>
    <w:p w14:paraId="697BDFD0" w14:textId="77777777" w:rsidR="00650C7C" w:rsidRDefault="00650C7C" w:rsidP="00650C7C">
      <w:pPr>
        <w:pStyle w:val="Kd"/>
      </w:pPr>
      <w:r>
        <w:t>{</w:t>
      </w:r>
    </w:p>
    <w:p w14:paraId="5046289F" w14:textId="77777777" w:rsidR="00650C7C" w:rsidRDefault="00650C7C" w:rsidP="00650C7C">
      <w:pPr>
        <w:pStyle w:val="Kd"/>
      </w:pPr>
      <w:r>
        <w:tab/>
        <w:t>class Program</w:t>
      </w:r>
    </w:p>
    <w:p w14:paraId="2E91317B" w14:textId="77777777" w:rsidR="00650C7C" w:rsidRDefault="00650C7C" w:rsidP="00650C7C">
      <w:pPr>
        <w:pStyle w:val="Kd"/>
      </w:pPr>
      <w:r>
        <w:tab/>
        <w:t>{</w:t>
      </w:r>
    </w:p>
    <w:p w14:paraId="13240DBC" w14:textId="77777777" w:rsidR="00650C7C" w:rsidRDefault="009C1C93" w:rsidP="00650C7C">
      <w:pPr>
        <w:pStyle w:val="Kd"/>
      </w:pPr>
      <w:r>
        <w:tab/>
      </w:r>
      <w:r>
        <w:tab/>
      </w:r>
      <w:r w:rsidR="00650C7C">
        <w:t>static void Main( string[] args )</w:t>
      </w:r>
    </w:p>
    <w:p w14:paraId="692F94CD" w14:textId="77777777" w:rsidR="00650C7C" w:rsidRDefault="00650C7C" w:rsidP="00650C7C">
      <w:pPr>
        <w:pStyle w:val="Kd"/>
      </w:pPr>
      <w:r>
        <w:tab/>
      </w:r>
      <w:r>
        <w:tab/>
        <w:t>{</w:t>
      </w:r>
    </w:p>
    <w:p w14:paraId="616C5C74" w14:textId="77777777" w:rsidR="00650C7C" w:rsidRDefault="00650C7C" w:rsidP="00650C7C">
      <w:pPr>
        <w:pStyle w:val="Kd"/>
      </w:pPr>
      <w:r>
        <w:tab/>
      </w:r>
      <w:r>
        <w:tab/>
      </w:r>
      <w:r>
        <w:tab/>
        <w:t>Console.WriteLine( "Szia Világ!" );</w:t>
      </w:r>
    </w:p>
    <w:p w14:paraId="1523C222" w14:textId="77777777" w:rsidR="00650C7C" w:rsidRDefault="00650C7C" w:rsidP="00650C7C">
      <w:pPr>
        <w:pStyle w:val="Kd"/>
      </w:pPr>
      <w:r>
        <w:tab/>
      </w:r>
      <w:r>
        <w:tab/>
        <w:t>}</w:t>
      </w:r>
    </w:p>
    <w:p w14:paraId="17DB4CB9" w14:textId="77777777" w:rsidR="00650C7C" w:rsidRDefault="00650C7C" w:rsidP="00650C7C">
      <w:pPr>
        <w:pStyle w:val="Kd"/>
      </w:pPr>
      <w:r>
        <w:tab/>
        <w:t>}</w:t>
      </w:r>
    </w:p>
    <w:p w14:paraId="531B1BCA" w14:textId="77777777" w:rsidR="00650C7C" w:rsidRDefault="00650C7C" w:rsidP="00650C7C">
      <w:pPr>
        <w:pStyle w:val="Kd"/>
      </w:pPr>
      <w:r>
        <w:t>}</w:t>
      </w:r>
    </w:p>
    <w:p w14:paraId="5205F244" w14:textId="77777777" w:rsidR="00225F65" w:rsidRDefault="00225F65" w:rsidP="00225F65">
      <w:pPr>
        <w:pStyle w:val="Cmsor3"/>
      </w:pPr>
      <w:bookmarkStart w:id="91" w:name="_Toc332797402"/>
      <w:bookmarkStart w:id="92" w:name="_Toc498265251"/>
      <w:r>
        <w:t>Irodalomjegyzék</w:t>
      </w:r>
      <w:bookmarkEnd w:id="91"/>
      <w:bookmarkEnd w:id="92"/>
    </w:p>
    <w:p w14:paraId="492C0B65"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39BE02B9" w14:textId="77777777"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2DDC9F39" w14:textId="097E05B9" w:rsidR="0042753E" w:rsidRDefault="0042753E" w:rsidP="00700E3A">
      <w:pPr>
        <w:pStyle w:val="Cmsor1"/>
      </w:pPr>
      <w:bookmarkStart w:id="93" w:name="_Toc332797403"/>
      <w:bookmarkStart w:id="94" w:name="_Toc498265252"/>
      <w:r>
        <w:lastRenderedPageBreak/>
        <w:t>Összefoglaló</w:t>
      </w:r>
      <w:bookmarkEnd w:id="94"/>
    </w:p>
    <w:p w14:paraId="497B55AA" w14:textId="43FBCC62" w:rsidR="00B4104A" w:rsidRDefault="00B4104A" w:rsidP="00700E3A">
      <w:pPr>
        <w:pStyle w:val="Cmsor1"/>
      </w:pPr>
      <w:bookmarkStart w:id="95" w:name="_Toc498265253"/>
      <w:r>
        <w:lastRenderedPageBreak/>
        <w:t>Utolsó simítások</w:t>
      </w:r>
      <w:bookmarkEnd w:id="93"/>
      <w:bookmarkEnd w:id="95"/>
    </w:p>
    <w:p w14:paraId="1B922829" w14:textId="77777777" w:rsidR="0037381F" w:rsidRDefault="0037381F" w:rsidP="0037381F">
      <w:r>
        <w:t>Miután elkészültünk a dokumentációval, ne felejtsük el a következő lépéseket:</w:t>
      </w:r>
    </w:p>
    <w:p w14:paraId="511B78B9"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25F32428"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BBEC8ED"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612F275A" w14:textId="77777777" w:rsidR="00225F65" w:rsidRPr="0037381F" w:rsidRDefault="00225F65" w:rsidP="00225F65"/>
    <w:p w14:paraId="6905A041" w14:textId="77777777" w:rsidR="0063585C" w:rsidRDefault="0063585C" w:rsidP="00816BCB">
      <w:pPr>
        <w:pStyle w:val="Fejezetcimszmozsnlkl"/>
      </w:pPr>
      <w:bookmarkStart w:id="96" w:name="_Toc498265254"/>
      <w:r w:rsidRPr="00B50CAA">
        <w:lastRenderedPageBreak/>
        <w:t>Irodalomjegyzék</w:t>
      </w:r>
      <w:bookmarkEnd w:id="96"/>
    </w:p>
    <w:p w14:paraId="17E1C16C" w14:textId="77777777" w:rsidR="00B50CAA" w:rsidRPr="00EE1A1F" w:rsidRDefault="00EE1A1F" w:rsidP="006F512E">
      <w:pPr>
        <w:pStyle w:val="Irodalomjegyzksor"/>
      </w:pPr>
      <w:bookmarkStart w:id="97"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97"/>
    </w:p>
    <w:p w14:paraId="4AC5FD9D"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89F3E6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002A1BD7"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6A7AA47A" w14:textId="77777777" w:rsidR="00B50CAA" w:rsidRDefault="00B50CAA" w:rsidP="00816BCB">
      <w:pPr>
        <w:pStyle w:val="Fejezetcimszmozsnlkl"/>
      </w:pPr>
      <w:bookmarkStart w:id="98" w:name="_Toc498265255"/>
      <w:r>
        <w:lastRenderedPageBreak/>
        <w:t>Függelék</w:t>
      </w:r>
      <w:bookmarkEnd w:id="98"/>
    </w:p>
    <w:p w14:paraId="7E04BDF3"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Gergo" w:date="2017-11-12T11:37:00Z" w:initials="G">
    <w:p w14:paraId="5029F6AA" w14:textId="0AFFA563" w:rsidR="00BE164B" w:rsidRDefault="00BE164B">
      <w:pPr>
        <w:pStyle w:val="Jegyzetszveg"/>
      </w:pPr>
      <w:r>
        <w:rPr>
          <w:rStyle w:val="Jegyzethivatkozs"/>
        </w:rPr>
        <w:annotationRef/>
      </w:r>
      <w:r>
        <w:t>Hivatkozás DeepMind Afa go</w:t>
      </w:r>
    </w:p>
  </w:comment>
  <w:comment w:id="8" w:author="Gergo" w:date="2017-11-12T12:19:00Z" w:initials="G">
    <w:p w14:paraId="6E1C0765" w14:textId="10FF2438" w:rsidR="00BE164B" w:rsidRDefault="00BE164B">
      <w:pPr>
        <w:pStyle w:val="Jegyzetszveg"/>
      </w:pPr>
      <w:r>
        <w:rPr>
          <w:rStyle w:val="Jegyzethivatkozs"/>
        </w:rPr>
        <w:annotationRef/>
      </w:r>
      <w:r>
        <w:t>Hivatkozás, MDP</w:t>
      </w:r>
    </w:p>
  </w:comment>
  <w:comment w:id="9" w:author="Gergo" w:date="2017-11-12T11:57:00Z" w:initials="G">
    <w:p w14:paraId="4F9BE87D" w14:textId="1D34DC8B" w:rsidR="00BE164B" w:rsidRDefault="00BE164B">
      <w:pPr>
        <w:pStyle w:val="Jegyzetszveg"/>
      </w:pPr>
      <w:r>
        <w:rPr>
          <w:rStyle w:val="Jegyzethivatkozs"/>
        </w:rPr>
        <w:annotationRef/>
      </w:r>
      <w:r>
        <w:t>Ide bemásolni a képletét</w:t>
      </w:r>
    </w:p>
  </w:comment>
  <w:comment w:id="10" w:author="Gergo" w:date="2017-11-05T19:57:00Z" w:initials="G">
    <w:p w14:paraId="343EB26B" w14:textId="77777777" w:rsidR="00BE164B" w:rsidRDefault="00BE164B">
      <w:pPr>
        <w:pStyle w:val="Jegyzetszveg"/>
      </w:pPr>
      <w:r>
        <w:rPr>
          <w:rStyle w:val="Jegyzethivatkozs"/>
        </w:rPr>
        <w:annotationRef/>
      </w:r>
      <w:r>
        <w:t>Definíciót megnézni</w:t>
      </w:r>
    </w:p>
  </w:comment>
  <w:comment w:id="11" w:author="Gergo" w:date="2017-11-05T19:50:00Z" w:initials="G">
    <w:p w14:paraId="644F854A" w14:textId="77777777" w:rsidR="00BE164B" w:rsidRDefault="00BE164B">
      <w:pPr>
        <w:pStyle w:val="Jegyzetszveg"/>
      </w:pPr>
      <w:r>
        <w:rPr>
          <w:rStyle w:val="Jegyzethivatkozs"/>
        </w:rPr>
        <w:annotationRef/>
      </w:r>
      <w:r>
        <w:t>Ide a V képletét bevágni</w:t>
      </w:r>
    </w:p>
  </w:comment>
  <w:comment w:id="12" w:author="Gergo" w:date="2017-11-05T20:06:00Z" w:initials="G">
    <w:p w14:paraId="30BD977A" w14:textId="20E4DF07" w:rsidR="00BE164B" w:rsidRDefault="00BE164B">
      <w:pPr>
        <w:pStyle w:val="Jegyzetszveg"/>
      </w:pPr>
      <w:r>
        <w:rPr>
          <w:rStyle w:val="Jegyzethivatkozs"/>
        </w:rPr>
        <w:annotationRef/>
      </w:r>
      <w:r>
        <w:t>Bellman egyenletet bemásolni</w:t>
      </w:r>
    </w:p>
  </w:comment>
  <w:comment w:id="14" w:author="Gergo" w:date="2017-11-12T12:21:00Z" w:initials="G">
    <w:p w14:paraId="4D033660" w14:textId="1F5C8285" w:rsidR="00BE164B" w:rsidRDefault="00BE164B">
      <w:pPr>
        <w:pStyle w:val="Jegyzetszveg"/>
      </w:pPr>
      <w:r>
        <w:rPr>
          <w:rStyle w:val="Jegyzethivatkozs"/>
        </w:rPr>
        <w:annotationRef/>
      </w:r>
      <w:r>
        <w:t>Hivatkzás?</w:t>
      </w:r>
    </w:p>
  </w:comment>
  <w:comment w:id="15" w:author="Gergo" w:date="2017-11-12T12:27:00Z" w:initials="G">
    <w:p w14:paraId="76A165BC" w14:textId="5ED3E34C" w:rsidR="00BE164B" w:rsidRDefault="00BE164B">
      <w:pPr>
        <w:pStyle w:val="Jegyzetszveg"/>
      </w:pPr>
      <w:r>
        <w:rPr>
          <w:rStyle w:val="Jegyzethivatkozs"/>
        </w:rPr>
        <w:annotationRef/>
      </w:r>
      <w:r>
        <w:t>Hivatkozás</w:t>
      </w:r>
    </w:p>
  </w:comment>
  <w:comment w:id="16" w:author="Gergo" w:date="2017-11-12T13:13:00Z" w:initials="G">
    <w:p w14:paraId="6AB5DED6" w14:textId="5E32951A" w:rsidR="00BE164B" w:rsidRDefault="00BE164B">
      <w:pPr>
        <w:pStyle w:val="Jegyzetszveg"/>
      </w:pPr>
      <w:r>
        <w:rPr>
          <w:rStyle w:val="Jegyzethivatkozs"/>
        </w:rPr>
        <w:annotationRef/>
      </w:r>
    </w:p>
  </w:comment>
  <w:comment w:id="19" w:author="Gergo" w:date="2017-11-12T13:38:00Z" w:initials="G">
    <w:p w14:paraId="62D98566" w14:textId="2C276597" w:rsidR="00BE164B" w:rsidRDefault="00BE164B">
      <w:pPr>
        <w:pStyle w:val="Jegyzetszveg"/>
      </w:pPr>
      <w:r>
        <w:rPr>
          <w:rStyle w:val="Jegyzethivatkozs"/>
        </w:rPr>
        <w:annotationRef/>
      </w:r>
      <w:r>
        <w:t>Ezeket internetről kimásolni</w:t>
      </w:r>
    </w:p>
  </w:comment>
  <w:comment w:id="21" w:author="Gergo" w:date="2017-11-10T11:09:00Z" w:initials="G">
    <w:p w14:paraId="42F5B828" w14:textId="77777777" w:rsidR="00BE164B" w:rsidRDefault="00BE164B" w:rsidP="005E795A">
      <w:pPr>
        <w:pStyle w:val="Jegyzetszveg"/>
      </w:pPr>
      <w:r>
        <w:rPr>
          <w:rStyle w:val="Jegyzethivatkozs"/>
        </w:rPr>
        <w:annotationRef/>
      </w:r>
      <w:r>
        <w:t>Ide egy példa számokkal jól nézne ki</w:t>
      </w:r>
    </w:p>
    <w:p w14:paraId="67A69CD0" w14:textId="77777777" w:rsidR="00BE164B" w:rsidRDefault="00BE164B" w:rsidP="005E795A">
      <w:pPr>
        <w:pStyle w:val="Jegyzetszveg"/>
        <w:ind w:firstLine="0"/>
      </w:pPr>
    </w:p>
  </w:comment>
  <w:comment w:id="23" w:author="Gergo" w:date="2017-11-10T12:04:00Z" w:initials="G">
    <w:p w14:paraId="665B7BDE" w14:textId="77777777" w:rsidR="00BE164B" w:rsidRDefault="00BE164B" w:rsidP="00E85F5D">
      <w:pPr>
        <w:pStyle w:val="Jegyzetszveg"/>
      </w:pPr>
      <w:r>
        <w:rPr>
          <w:rStyle w:val="Jegyzethivatkozs"/>
        </w:rPr>
        <w:annotationRef/>
      </w:r>
      <w:r>
        <w:t>Regresszió, osztályozás?</w:t>
      </w:r>
    </w:p>
  </w:comment>
  <w:comment w:id="24" w:author="Gergo" w:date="2017-11-10T11:43:00Z" w:initials="G">
    <w:p w14:paraId="5EABEDB4" w14:textId="77777777" w:rsidR="00BE164B" w:rsidRDefault="00BE164B" w:rsidP="00E85F5D">
      <w:pPr>
        <w:pStyle w:val="Jegyzetszveg"/>
      </w:pPr>
      <w:r>
        <w:rPr>
          <w:rStyle w:val="Jegyzethivatkozs"/>
        </w:rPr>
        <w:annotationRef/>
      </w:r>
      <w:r>
        <w:t>Ide a backpropagation algoritmusa</w:t>
      </w:r>
    </w:p>
  </w:comment>
  <w:comment w:id="26" w:author="Gergo" w:date="2017-11-12T13:59:00Z" w:initials="G">
    <w:p w14:paraId="2550E382" w14:textId="0BCA8E16" w:rsidR="00BE164B" w:rsidRDefault="00BE164B">
      <w:pPr>
        <w:pStyle w:val="Jegyzetszveg"/>
      </w:pPr>
      <w:r>
        <w:rPr>
          <w:rStyle w:val="Jegyzethivatkozs"/>
        </w:rPr>
        <w:annotationRef/>
      </w:r>
      <w:r>
        <w:t>Internetről kimásolni a képleteket</w:t>
      </w:r>
    </w:p>
  </w:comment>
  <w:comment w:id="28" w:author="Gergo" w:date="2017-11-12T14:13:00Z" w:initials="G">
    <w:p w14:paraId="4BA375D2" w14:textId="2F28F72A" w:rsidR="00BE164B" w:rsidRDefault="00BE164B">
      <w:pPr>
        <w:pStyle w:val="Jegyzetszveg"/>
      </w:pPr>
      <w:r>
        <w:rPr>
          <w:rStyle w:val="Jegyzethivatkozs"/>
        </w:rPr>
        <w:annotationRef/>
      </w:r>
      <w:r>
        <w:t>Átnézni, finomítani,koncepció?</w:t>
      </w:r>
    </w:p>
  </w:comment>
  <w:comment w:id="31" w:author="Gergo" w:date="2017-11-12T14:19:00Z" w:initials="G">
    <w:p w14:paraId="1AB4706D" w14:textId="7AF73249" w:rsidR="00BE164B" w:rsidRDefault="00BE164B">
      <w:pPr>
        <w:pStyle w:val="Jegyzetszveg"/>
      </w:pPr>
      <w:r>
        <w:rPr>
          <w:rStyle w:val="Jegyzethivatkozs"/>
        </w:rPr>
        <w:annotationRef/>
      </w:r>
      <w:r>
        <w:t>Befejezni</w:t>
      </w:r>
    </w:p>
  </w:comment>
  <w:comment w:id="36" w:author="Gergo" w:date="2017-11-12T14:50:00Z" w:initials="G">
    <w:p w14:paraId="051D02E8" w14:textId="0019FBD7" w:rsidR="00BE164B" w:rsidRDefault="00BE164B">
      <w:pPr>
        <w:pStyle w:val="Jegyzetszveg"/>
      </w:pPr>
      <w:r>
        <w:rPr>
          <w:rStyle w:val="Jegyzethivatkozs"/>
        </w:rPr>
        <w:annotationRef/>
      </w:r>
      <w:r>
        <w:t>Hivatkozás DeepMind atai</w:t>
      </w:r>
    </w:p>
  </w:comment>
  <w:comment w:id="37" w:author="Gergo" w:date="2017-11-12T14:38:00Z" w:initials="G">
    <w:p w14:paraId="6E07FCBA" w14:textId="5B4789BD" w:rsidR="00BE164B" w:rsidRDefault="00BE164B">
      <w:pPr>
        <w:pStyle w:val="Jegyzetszveg"/>
      </w:pPr>
      <w:r>
        <w:rPr>
          <w:rStyle w:val="Jegyzethivatkozs"/>
        </w:rPr>
        <w:annotationRef/>
      </w:r>
      <w:r>
        <w:t>Egyenlet</w:t>
      </w:r>
    </w:p>
  </w:comment>
  <w:comment w:id="38" w:author="Gergo" w:date="2017-11-12T14:39:00Z" w:initials="G">
    <w:p w14:paraId="5F6B22F4" w14:textId="1E7B87AA" w:rsidR="00BE164B" w:rsidRDefault="00BE164B">
      <w:pPr>
        <w:pStyle w:val="Jegyzetszveg"/>
      </w:pPr>
      <w:r>
        <w:rPr>
          <w:rStyle w:val="Jegyzethivatkozs"/>
        </w:rPr>
        <w:annotationRef/>
      </w:r>
      <w:r>
        <w:t>Egyenlet</w:t>
      </w:r>
    </w:p>
  </w:comment>
  <w:comment w:id="39" w:author="Gergo" w:date="2017-11-12T14:39:00Z" w:initials="G">
    <w:p w14:paraId="7DE75F99" w14:textId="3535262C" w:rsidR="00BE164B" w:rsidRDefault="00BE164B">
      <w:pPr>
        <w:pStyle w:val="Jegyzetszveg"/>
      </w:pPr>
      <w:r>
        <w:rPr>
          <w:rStyle w:val="Jegyzethivatkozs"/>
        </w:rPr>
        <w:annotationRef/>
      </w:r>
      <w:r>
        <w:t>egyenlet</w:t>
      </w:r>
    </w:p>
  </w:comment>
  <w:comment w:id="40" w:author="Gergo" w:date="2017-11-12T14:50:00Z" w:initials="G">
    <w:p w14:paraId="7CAE67A8" w14:textId="321EDD0B" w:rsidR="00BE164B" w:rsidRDefault="00BE164B">
      <w:pPr>
        <w:pStyle w:val="Jegyzetszveg"/>
      </w:pPr>
      <w:r>
        <w:rPr>
          <w:rStyle w:val="Jegyzethivatkozs"/>
        </w:rPr>
        <w:annotationRef/>
      </w:r>
      <w:r>
        <w:t>Itt jól nézne ki az ataris játkok statsztikája</w:t>
      </w:r>
    </w:p>
  </w:comment>
  <w:comment w:id="42" w:author="Gergo" w:date="2017-11-12T14:51:00Z" w:initials="G">
    <w:p w14:paraId="1F404814" w14:textId="3F2C4CB9" w:rsidR="00BE164B" w:rsidRDefault="00BE164B">
      <w:pPr>
        <w:pStyle w:val="Jegyzetszveg"/>
      </w:pPr>
      <w:r>
        <w:rPr>
          <w:rStyle w:val="Jegyzethivatkozs"/>
        </w:rPr>
        <w:annotationRef/>
      </w:r>
      <w:r>
        <w:t>Hivatkozás, DDQN, overestiation</w:t>
      </w:r>
    </w:p>
  </w:comment>
  <w:comment w:id="43" w:author="Gergo" w:date="2017-11-10T19:31:00Z" w:initials="G">
    <w:p w14:paraId="58EA6935" w14:textId="6D8FE995" w:rsidR="00BE164B" w:rsidRDefault="00BE164B">
      <w:pPr>
        <w:pStyle w:val="Jegyzetszveg"/>
      </w:pPr>
      <w:r>
        <w:rPr>
          <w:rStyle w:val="Jegyzethivatkozs"/>
        </w:rPr>
        <w:annotationRef/>
      </w:r>
      <w:r>
        <w:t>Tényleg?</w:t>
      </w:r>
    </w:p>
  </w:comment>
  <w:comment w:id="44" w:author="Gergo" w:date="2017-11-11T11:40:00Z" w:initials="G">
    <w:p w14:paraId="04413DB6" w14:textId="77777777" w:rsidR="00BE164B" w:rsidRDefault="00BE164B">
      <w:pPr>
        <w:pStyle w:val="Jegyzetszveg"/>
      </w:pPr>
      <w:r>
        <w:rPr>
          <w:rStyle w:val="Jegyzethivatkozs"/>
        </w:rPr>
        <w:annotationRef/>
      </w:r>
      <w:r>
        <w:t>DDQN algoritmust bemásolni</w:t>
      </w:r>
    </w:p>
    <w:p w14:paraId="47332A76" w14:textId="6BA3C173" w:rsidR="00BE164B" w:rsidRDefault="00BE164B">
      <w:pPr>
        <w:pStyle w:val="Jegyzetszveg"/>
      </w:pPr>
    </w:p>
  </w:comment>
  <w:comment w:id="46" w:author="Gergo" w:date="2017-11-11T11:48:00Z" w:initials="G">
    <w:p w14:paraId="4DF4F51F" w14:textId="77777777" w:rsidR="00BE164B" w:rsidRDefault="00BE164B">
      <w:pPr>
        <w:pStyle w:val="Jegyzetszveg"/>
      </w:pPr>
      <w:r>
        <w:rPr>
          <w:rStyle w:val="Jegyzethivatkozs"/>
        </w:rPr>
        <w:annotationRef/>
      </w:r>
      <w:r>
        <w:t>DDPG algoritmust bemásolni.</w:t>
      </w:r>
    </w:p>
    <w:p w14:paraId="0C3BB183" w14:textId="74CF40C6" w:rsidR="00BE164B" w:rsidRDefault="00BE164B" w:rsidP="00B42168">
      <w:pPr>
        <w:pStyle w:val="Jegyzetszveg"/>
        <w:ind w:firstLine="0"/>
      </w:pPr>
    </w:p>
  </w:comment>
  <w:comment w:id="51" w:author="Gergo" w:date="2017-11-12T15:55:00Z" w:initials="G">
    <w:p w14:paraId="6211196E" w14:textId="5C2A20EC" w:rsidR="00BE164B" w:rsidRDefault="00BE164B">
      <w:pPr>
        <w:pStyle w:val="Jegyzetszveg"/>
      </w:pPr>
      <w:r>
        <w:rPr>
          <w:rStyle w:val="Jegyzethivatkozs"/>
        </w:rPr>
        <w:annotationRef/>
      </w:r>
      <w:r>
        <w:t>Hivatkozás, tensrflow, keras</w:t>
      </w:r>
    </w:p>
  </w:comment>
  <w:comment w:id="53" w:author="Gergo" w:date="2017-11-11T20:03:00Z" w:initials="G">
    <w:p w14:paraId="69A52211" w14:textId="77777777" w:rsidR="00BE164B" w:rsidRDefault="00BE164B">
      <w:pPr>
        <w:pStyle w:val="Jegyzetszveg"/>
      </w:pPr>
      <w:r>
        <w:rPr>
          <w:rStyle w:val="Jegyzethivatkozs"/>
        </w:rPr>
        <w:annotationRef/>
      </w:r>
      <w:r>
        <w:t>Adat,adat ésmág több adat</w:t>
      </w:r>
    </w:p>
    <w:p w14:paraId="6710ABC8" w14:textId="2EBED2AE" w:rsidR="00BE164B" w:rsidRDefault="00BE164B" w:rsidP="001B6132">
      <w:pPr>
        <w:pStyle w:val="Jegyzetszveg"/>
        <w:ind w:firstLine="0"/>
      </w:pPr>
    </w:p>
  </w:comment>
  <w:comment w:id="55" w:author="Gergo" w:date="2017-11-11T20:06:00Z" w:initials="G">
    <w:p w14:paraId="25CADD1B" w14:textId="453E3752" w:rsidR="00BE164B" w:rsidRDefault="00BE164B">
      <w:pPr>
        <w:pStyle w:val="Jegyzetszveg"/>
      </w:pPr>
      <w:r>
        <w:rPr>
          <w:rStyle w:val="Jegyzethivatkozs"/>
        </w:rPr>
        <w:annotationRef/>
      </w:r>
      <w:r>
        <w:t>Adatokat</w:t>
      </w:r>
    </w:p>
  </w:comment>
  <w:comment w:id="59" w:author="Gergo" w:date="2017-11-12T16:04:00Z" w:initials="G">
    <w:p w14:paraId="4CCB5C3F" w14:textId="34E26BC6" w:rsidR="00E85800" w:rsidRDefault="00E85800">
      <w:pPr>
        <w:pStyle w:val="Jegyzetszveg"/>
      </w:pPr>
      <w:r>
        <w:rPr>
          <w:rStyle w:val="Jegyzethivatkozs"/>
        </w:rPr>
        <w:annotationRef/>
      </w:r>
      <w:r>
        <w:t>Aktualizálni a frontend alapján</w:t>
      </w:r>
    </w:p>
  </w:comment>
  <w:comment w:id="60" w:author="Gergo" w:date="2017-11-12T16:20:00Z" w:initials="G">
    <w:p w14:paraId="7C103439" w14:textId="0ED9B94C" w:rsidR="00EA78E8" w:rsidRDefault="00EA78E8">
      <w:pPr>
        <w:pStyle w:val="Jegyzetszveg"/>
      </w:pPr>
      <w:r>
        <w:rPr>
          <w:rStyle w:val="Jegyzethivatkozs"/>
        </w:rPr>
        <w:annotationRef/>
      </w:r>
      <w:r>
        <w:t>Itt egy kép a settingsről jól nézne ki</w:t>
      </w:r>
    </w:p>
  </w:comment>
  <w:comment w:id="61" w:author="Gergo" w:date="2017-11-12T16:37:00Z" w:initials="G">
    <w:p w14:paraId="63C2A8DA" w14:textId="77777777" w:rsidR="00844900" w:rsidRDefault="00844900">
      <w:pPr>
        <w:pStyle w:val="Jegyzetszveg"/>
      </w:pPr>
      <w:r>
        <w:rPr>
          <w:rStyle w:val="Jegyzethivatkozs"/>
        </w:rPr>
        <w:annotationRef/>
      </w:r>
      <w:r>
        <w:t>Itt egy kép jól nézne ki és némi leírás</w:t>
      </w:r>
    </w:p>
    <w:p w14:paraId="42044D4D" w14:textId="60742BD6" w:rsidR="00844900" w:rsidRDefault="00844900">
      <w:pPr>
        <w:pStyle w:val="Jegyzetszveg"/>
      </w:pPr>
    </w:p>
  </w:comment>
  <w:comment w:id="63" w:author="Gergo" w:date="2017-11-12T16:45:00Z" w:initials="G">
    <w:p w14:paraId="19BB83DE" w14:textId="2DCE09A6" w:rsidR="005A77ED" w:rsidRDefault="005A77ED">
      <w:pPr>
        <w:pStyle w:val="Jegyzetszveg"/>
      </w:pPr>
      <w:r>
        <w:rPr>
          <w:rStyle w:val="Jegyzethivatkozs"/>
        </w:rPr>
        <w:annotationRef/>
      </w:r>
      <w:r>
        <w:t>Hivatkozás, bicikli modell</w:t>
      </w:r>
    </w:p>
  </w:comment>
  <w:comment w:id="64" w:author="Gergo" w:date="2017-11-12T16:48:00Z" w:initials="G">
    <w:p w14:paraId="7296D88C" w14:textId="4CAF23E4" w:rsidR="005A77ED" w:rsidRDefault="005A77ED">
      <w:pPr>
        <w:pStyle w:val="Jegyzetszveg"/>
      </w:pPr>
      <w:r>
        <w:rPr>
          <w:rStyle w:val="Jegyzethivatkozs"/>
        </w:rPr>
        <w:annotationRef/>
      </w:r>
      <w:r>
        <w:t>Ide jönnek az egyenletek</w:t>
      </w:r>
    </w:p>
  </w:comment>
  <w:comment w:id="65" w:author="Gergo" w:date="2017-11-12T17:00:00Z" w:initials="G">
    <w:p w14:paraId="0630BF12" w14:textId="583625CC" w:rsidR="001B69DA" w:rsidRDefault="001B69DA">
      <w:pPr>
        <w:pStyle w:val="Jegyzetszveg"/>
      </w:pPr>
      <w:r>
        <w:rPr>
          <w:rStyle w:val="Jegyzethivatkozs"/>
        </w:rPr>
        <w:annotationRef/>
      </w:r>
      <w:r>
        <w:t>Itt egy kép jól nézne ki a bicik,li modellről</w:t>
      </w:r>
    </w:p>
  </w:comment>
  <w:comment w:id="66" w:author="Gergo" w:date="2017-11-12T16:49:00Z" w:initials="G">
    <w:p w14:paraId="6F2443A4" w14:textId="6B8DCB98" w:rsidR="005A77ED" w:rsidRDefault="005A77ED">
      <w:pPr>
        <w:pStyle w:val="Jegyzetszveg"/>
      </w:pPr>
      <w:r>
        <w:rPr>
          <w:rStyle w:val="Jegyzethivatkozs"/>
        </w:rPr>
        <w:annotationRef/>
      </w:r>
      <w:r>
        <w:t>Ellenőrizd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29F6AA" w15:done="0"/>
  <w15:commentEx w15:paraId="6E1C0765" w15:done="0"/>
  <w15:commentEx w15:paraId="4F9BE87D" w15:done="0"/>
  <w15:commentEx w15:paraId="343EB26B" w15:done="0"/>
  <w15:commentEx w15:paraId="644F854A" w15:done="0"/>
  <w15:commentEx w15:paraId="30BD977A" w15:done="0"/>
  <w15:commentEx w15:paraId="4D033660" w15:done="0"/>
  <w15:commentEx w15:paraId="76A165BC" w15:done="0"/>
  <w15:commentEx w15:paraId="6AB5DED6" w15:done="0"/>
  <w15:commentEx w15:paraId="62D98566" w15:done="0"/>
  <w15:commentEx w15:paraId="67A69CD0" w15:done="0"/>
  <w15:commentEx w15:paraId="665B7BDE" w15:done="0"/>
  <w15:commentEx w15:paraId="5EABEDB4" w15:done="0"/>
  <w15:commentEx w15:paraId="2550E382" w15:done="0"/>
  <w15:commentEx w15:paraId="4BA375D2" w15:done="0"/>
  <w15:commentEx w15:paraId="1AB4706D" w15:done="0"/>
  <w15:commentEx w15:paraId="051D02E8" w15:done="0"/>
  <w15:commentEx w15:paraId="6E07FCBA" w15:done="0"/>
  <w15:commentEx w15:paraId="5F6B22F4" w15:done="0"/>
  <w15:commentEx w15:paraId="7DE75F99" w15:done="0"/>
  <w15:commentEx w15:paraId="7CAE67A8" w15:done="0"/>
  <w15:commentEx w15:paraId="1F404814" w15:done="0"/>
  <w15:commentEx w15:paraId="58EA6935" w15:done="0"/>
  <w15:commentEx w15:paraId="47332A76" w15:done="0"/>
  <w15:commentEx w15:paraId="0C3BB183" w15:done="0"/>
  <w15:commentEx w15:paraId="6211196E" w15:done="0"/>
  <w15:commentEx w15:paraId="6710ABC8" w15:done="0"/>
  <w15:commentEx w15:paraId="25CADD1B" w15:done="0"/>
  <w15:commentEx w15:paraId="4CCB5C3F" w15:done="0"/>
  <w15:commentEx w15:paraId="7C103439" w15:done="0"/>
  <w15:commentEx w15:paraId="42044D4D" w15:done="0"/>
  <w15:commentEx w15:paraId="19BB83DE" w15:done="0"/>
  <w15:commentEx w15:paraId="7296D88C" w15:done="0"/>
  <w15:commentEx w15:paraId="0630BF12" w15:done="0"/>
  <w15:commentEx w15:paraId="6F2443A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ABB80" w14:textId="77777777" w:rsidR="00923614" w:rsidRDefault="00923614">
      <w:r>
        <w:separator/>
      </w:r>
    </w:p>
  </w:endnote>
  <w:endnote w:type="continuationSeparator" w:id="0">
    <w:p w14:paraId="7A87FAB0" w14:textId="77777777" w:rsidR="00923614" w:rsidRDefault="0092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2AD77" w14:textId="77777777" w:rsidR="00BE164B" w:rsidRDefault="00BE164B">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0C73C" w14:textId="7E96BB3B" w:rsidR="00BE164B" w:rsidRDefault="00BE164B"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012747">
      <w:rPr>
        <w:rStyle w:val="Oldalszm"/>
        <w:noProof/>
      </w:rPr>
      <w:t>25</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075AF" w14:textId="77777777" w:rsidR="00923614" w:rsidRDefault="00923614">
      <w:r>
        <w:separator/>
      </w:r>
    </w:p>
  </w:footnote>
  <w:footnote w:type="continuationSeparator" w:id="0">
    <w:p w14:paraId="4476DEE3" w14:textId="77777777" w:rsidR="00923614" w:rsidRDefault="009236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44019" w14:textId="77777777" w:rsidR="00BE164B" w:rsidRDefault="00BE164B"/>
  <w:p w14:paraId="27DBE463" w14:textId="77777777" w:rsidR="00BE164B" w:rsidRDefault="00BE164B"/>
  <w:p w14:paraId="39D5739F" w14:textId="77777777" w:rsidR="00BE164B" w:rsidRDefault="00BE16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2F0607F"/>
    <w:multiLevelType w:val="hybridMultilevel"/>
    <w:tmpl w:val="4AA403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0B1949"/>
    <w:multiLevelType w:val="hybridMultilevel"/>
    <w:tmpl w:val="8D62567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1C71FA3"/>
    <w:multiLevelType w:val="hybridMultilevel"/>
    <w:tmpl w:val="B72EDCE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4"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3"/>
  </w:num>
  <w:num w:numId="3">
    <w:abstractNumId w:val="12"/>
  </w:num>
  <w:num w:numId="4">
    <w:abstractNumId w:val="17"/>
  </w:num>
  <w:num w:numId="5">
    <w:abstractNumId w:val="18"/>
  </w:num>
  <w:num w:numId="6">
    <w:abstractNumId w:val="20"/>
  </w:num>
  <w:num w:numId="7">
    <w:abstractNumId w:val="14"/>
  </w:num>
  <w:num w:numId="8">
    <w:abstractNumId w:val="11"/>
  </w:num>
  <w:num w:numId="9">
    <w:abstractNumId w:val="15"/>
  </w:num>
  <w:num w:numId="10">
    <w:abstractNumId w:val="24"/>
  </w:num>
  <w:num w:numId="11">
    <w:abstractNumId w:val="1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3"/>
  </w:num>
  <w:num w:numId="25">
    <w:abstractNumId w:val="19"/>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go">
    <w15:presenceInfo w15:providerId="None" w15:userId="Ger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26"/>
    <w:rsid w:val="000062F4"/>
    <w:rsid w:val="0001192F"/>
    <w:rsid w:val="00012747"/>
    <w:rsid w:val="00027EDC"/>
    <w:rsid w:val="00054892"/>
    <w:rsid w:val="0006114B"/>
    <w:rsid w:val="00083F9E"/>
    <w:rsid w:val="000A1140"/>
    <w:rsid w:val="000A7483"/>
    <w:rsid w:val="000B53E0"/>
    <w:rsid w:val="000C0F01"/>
    <w:rsid w:val="000E4CE5"/>
    <w:rsid w:val="00132988"/>
    <w:rsid w:val="0014416C"/>
    <w:rsid w:val="0016686A"/>
    <w:rsid w:val="00171054"/>
    <w:rsid w:val="001A57BC"/>
    <w:rsid w:val="001B6132"/>
    <w:rsid w:val="001B69DA"/>
    <w:rsid w:val="001D621F"/>
    <w:rsid w:val="002102C3"/>
    <w:rsid w:val="00225F65"/>
    <w:rsid w:val="00227347"/>
    <w:rsid w:val="0025472C"/>
    <w:rsid w:val="00267677"/>
    <w:rsid w:val="00273C3B"/>
    <w:rsid w:val="002841F9"/>
    <w:rsid w:val="00284942"/>
    <w:rsid w:val="002D0621"/>
    <w:rsid w:val="002D07D3"/>
    <w:rsid w:val="002D670A"/>
    <w:rsid w:val="002D7DA9"/>
    <w:rsid w:val="002E1D2A"/>
    <w:rsid w:val="002F361B"/>
    <w:rsid w:val="00302BB3"/>
    <w:rsid w:val="00313013"/>
    <w:rsid w:val="00350AEC"/>
    <w:rsid w:val="003719C5"/>
    <w:rsid w:val="0037381F"/>
    <w:rsid w:val="00383268"/>
    <w:rsid w:val="003A4CDB"/>
    <w:rsid w:val="003E70B1"/>
    <w:rsid w:val="003F15CF"/>
    <w:rsid w:val="003F5425"/>
    <w:rsid w:val="00410924"/>
    <w:rsid w:val="0042753E"/>
    <w:rsid w:val="00442DA1"/>
    <w:rsid w:val="0048395A"/>
    <w:rsid w:val="004851C7"/>
    <w:rsid w:val="004A0C1D"/>
    <w:rsid w:val="004A4E05"/>
    <w:rsid w:val="00502A30"/>
    <w:rsid w:val="00516839"/>
    <w:rsid w:val="00544123"/>
    <w:rsid w:val="00550464"/>
    <w:rsid w:val="005524FC"/>
    <w:rsid w:val="00572F49"/>
    <w:rsid w:val="00573D9F"/>
    <w:rsid w:val="00576495"/>
    <w:rsid w:val="005A77ED"/>
    <w:rsid w:val="005D3443"/>
    <w:rsid w:val="005D5A14"/>
    <w:rsid w:val="005E01E0"/>
    <w:rsid w:val="005E191C"/>
    <w:rsid w:val="005E795A"/>
    <w:rsid w:val="005E7F11"/>
    <w:rsid w:val="006014A4"/>
    <w:rsid w:val="0062185B"/>
    <w:rsid w:val="0063585C"/>
    <w:rsid w:val="00640560"/>
    <w:rsid w:val="00641018"/>
    <w:rsid w:val="00642E01"/>
    <w:rsid w:val="00650C7C"/>
    <w:rsid w:val="00652898"/>
    <w:rsid w:val="00661200"/>
    <w:rsid w:val="006649E9"/>
    <w:rsid w:val="00675281"/>
    <w:rsid w:val="006759A9"/>
    <w:rsid w:val="00681E99"/>
    <w:rsid w:val="00692605"/>
    <w:rsid w:val="006A1B7F"/>
    <w:rsid w:val="006B6E74"/>
    <w:rsid w:val="006D338C"/>
    <w:rsid w:val="006F512E"/>
    <w:rsid w:val="006F7EC8"/>
    <w:rsid w:val="00700E3A"/>
    <w:rsid w:val="00730B3C"/>
    <w:rsid w:val="00733DD9"/>
    <w:rsid w:val="0079686C"/>
    <w:rsid w:val="007A27D2"/>
    <w:rsid w:val="007B0C6A"/>
    <w:rsid w:val="007B6430"/>
    <w:rsid w:val="007F03D3"/>
    <w:rsid w:val="00814893"/>
    <w:rsid w:val="008155C7"/>
    <w:rsid w:val="00816BCB"/>
    <w:rsid w:val="00844900"/>
    <w:rsid w:val="00854BDC"/>
    <w:rsid w:val="00893E06"/>
    <w:rsid w:val="008A7270"/>
    <w:rsid w:val="008B756C"/>
    <w:rsid w:val="008C4CE5"/>
    <w:rsid w:val="008D10BC"/>
    <w:rsid w:val="008E7228"/>
    <w:rsid w:val="0090541F"/>
    <w:rsid w:val="00923614"/>
    <w:rsid w:val="00932A8B"/>
    <w:rsid w:val="00940CB1"/>
    <w:rsid w:val="009809DB"/>
    <w:rsid w:val="0098532E"/>
    <w:rsid w:val="009A2665"/>
    <w:rsid w:val="009B1AB8"/>
    <w:rsid w:val="009B6D9F"/>
    <w:rsid w:val="009C1C93"/>
    <w:rsid w:val="00A2066F"/>
    <w:rsid w:val="00A34DC4"/>
    <w:rsid w:val="00A4346E"/>
    <w:rsid w:val="00A50E26"/>
    <w:rsid w:val="00A927BE"/>
    <w:rsid w:val="00AB511F"/>
    <w:rsid w:val="00AC0120"/>
    <w:rsid w:val="00AD02A6"/>
    <w:rsid w:val="00AD07D8"/>
    <w:rsid w:val="00AE05C4"/>
    <w:rsid w:val="00AE1529"/>
    <w:rsid w:val="00AE5E7F"/>
    <w:rsid w:val="00B13FD0"/>
    <w:rsid w:val="00B4104A"/>
    <w:rsid w:val="00B42168"/>
    <w:rsid w:val="00B42537"/>
    <w:rsid w:val="00B42AE8"/>
    <w:rsid w:val="00B500D5"/>
    <w:rsid w:val="00B50CAA"/>
    <w:rsid w:val="00B73CA2"/>
    <w:rsid w:val="00B950D8"/>
    <w:rsid w:val="00B96880"/>
    <w:rsid w:val="00B974FB"/>
    <w:rsid w:val="00BA3485"/>
    <w:rsid w:val="00BE164B"/>
    <w:rsid w:val="00BF7AB0"/>
    <w:rsid w:val="00C00B3C"/>
    <w:rsid w:val="00C02767"/>
    <w:rsid w:val="00C2686E"/>
    <w:rsid w:val="00C31260"/>
    <w:rsid w:val="00C53F92"/>
    <w:rsid w:val="00C64C6C"/>
    <w:rsid w:val="00C64FA4"/>
    <w:rsid w:val="00C73DEE"/>
    <w:rsid w:val="00C85952"/>
    <w:rsid w:val="00C903BE"/>
    <w:rsid w:val="00C94815"/>
    <w:rsid w:val="00C962F7"/>
    <w:rsid w:val="00CB2C7C"/>
    <w:rsid w:val="00CC41B8"/>
    <w:rsid w:val="00CC4236"/>
    <w:rsid w:val="00CC5CA5"/>
    <w:rsid w:val="00CC715C"/>
    <w:rsid w:val="00CF5847"/>
    <w:rsid w:val="00D07335"/>
    <w:rsid w:val="00D1632F"/>
    <w:rsid w:val="00D23BFC"/>
    <w:rsid w:val="00D35182"/>
    <w:rsid w:val="00D429F2"/>
    <w:rsid w:val="00D53F5A"/>
    <w:rsid w:val="00D62B2F"/>
    <w:rsid w:val="00D81927"/>
    <w:rsid w:val="00D95E2C"/>
    <w:rsid w:val="00D97075"/>
    <w:rsid w:val="00DC5E9D"/>
    <w:rsid w:val="00DD6A58"/>
    <w:rsid w:val="00E03704"/>
    <w:rsid w:val="00E07EE4"/>
    <w:rsid w:val="00E15015"/>
    <w:rsid w:val="00E27930"/>
    <w:rsid w:val="00E42F0D"/>
    <w:rsid w:val="00E47C8E"/>
    <w:rsid w:val="00E649AE"/>
    <w:rsid w:val="00E8385C"/>
    <w:rsid w:val="00E85800"/>
    <w:rsid w:val="00E85F5D"/>
    <w:rsid w:val="00E86A0C"/>
    <w:rsid w:val="00E918F4"/>
    <w:rsid w:val="00EA2A4C"/>
    <w:rsid w:val="00EA39F1"/>
    <w:rsid w:val="00EA78E8"/>
    <w:rsid w:val="00ED038B"/>
    <w:rsid w:val="00EE0827"/>
    <w:rsid w:val="00EE1A1F"/>
    <w:rsid w:val="00EE2264"/>
    <w:rsid w:val="00F050F9"/>
    <w:rsid w:val="00F11CEA"/>
    <w:rsid w:val="00F12696"/>
    <w:rsid w:val="00F21041"/>
    <w:rsid w:val="00F34CE6"/>
    <w:rsid w:val="00F34E22"/>
    <w:rsid w:val="00F51C6C"/>
    <w:rsid w:val="00FA3F72"/>
    <w:rsid w:val="00FB098A"/>
    <w:rsid w:val="00FC0308"/>
    <w:rsid w:val="00FC7F1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4F88C"/>
  <w15:chartTrackingRefBased/>
  <w15:docId w15:val="{622164D0-4AD8-46AB-AEA3-4711A911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652898"/>
    <w:pPr>
      <w:keepNext/>
      <w:spacing w:after="3360"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customStyle="1" w:styleId="TODO">
    <w:name w:val="TODO"/>
    <w:basedOn w:val="Norml"/>
    <w:link w:val="TODOChar"/>
    <w:qFormat/>
    <w:rsid w:val="006F7EC8"/>
    <w:rPr>
      <w:b/>
      <w:color w:val="FF0000"/>
      <w:sz w:val="48"/>
      <w:u w:val="single"/>
    </w:rPr>
  </w:style>
  <w:style w:type="character" w:styleId="Jegyzethivatkozs">
    <w:name w:val="annotation reference"/>
    <w:basedOn w:val="Bekezdsalapbettpusa"/>
    <w:rsid w:val="006F7EC8"/>
    <w:rPr>
      <w:sz w:val="16"/>
      <w:szCs w:val="16"/>
    </w:rPr>
  </w:style>
  <w:style w:type="character" w:customStyle="1" w:styleId="TODOChar">
    <w:name w:val="TODO Char"/>
    <w:basedOn w:val="Bekezdsalapbettpusa"/>
    <w:link w:val="TODO"/>
    <w:rsid w:val="006F7EC8"/>
    <w:rPr>
      <w:b/>
      <w:color w:val="FF0000"/>
      <w:sz w:val="48"/>
      <w:szCs w:val="24"/>
      <w:u w:val="single"/>
      <w:lang w:eastAsia="en-US"/>
    </w:rPr>
  </w:style>
  <w:style w:type="paragraph" w:styleId="Jegyzetszveg">
    <w:name w:val="annotation text"/>
    <w:basedOn w:val="Norml"/>
    <w:link w:val="JegyzetszvegChar"/>
    <w:rsid w:val="006F7EC8"/>
    <w:pPr>
      <w:spacing w:line="240" w:lineRule="auto"/>
    </w:pPr>
    <w:rPr>
      <w:sz w:val="20"/>
      <w:szCs w:val="20"/>
    </w:rPr>
  </w:style>
  <w:style w:type="character" w:customStyle="1" w:styleId="JegyzetszvegChar">
    <w:name w:val="Jegyzetszöveg Char"/>
    <w:basedOn w:val="Bekezdsalapbettpusa"/>
    <w:link w:val="Jegyzetszveg"/>
    <w:rsid w:val="006F7EC8"/>
    <w:rPr>
      <w:lang w:eastAsia="en-US"/>
    </w:rPr>
  </w:style>
  <w:style w:type="paragraph" w:styleId="Megjegyzstrgya">
    <w:name w:val="annotation subject"/>
    <w:basedOn w:val="Jegyzetszveg"/>
    <w:next w:val="Jegyzetszveg"/>
    <w:link w:val="MegjegyzstrgyaChar"/>
    <w:rsid w:val="006F7EC8"/>
    <w:rPr>
      <w:b/>
      <w:bCs/>
    </w:rPr>
  </w:style>
  <w:style w:type="character" w:customStyle="1" w:styleId="MegjegyzstrgyaChar">
    <w:name w:val="Megjegyzés tárgya Char"/>
    <w:basedOn w:val="JegyzetszvegChar"/>
    <w:link w:val="Megjegyzstrgya"/>
    <w:rsid w:val="006F7EC8"/>
    <w:rPr>
      <w:b/>
      <w:bCs/>
      <w:lang w:eastAsia="en-US"/>
    </w:rPr>
  </w:style>
  <w:style w:type="character" w:styleId="Helyrzszveg">
    <w:name w:val="Placeholder Text"/>
    <w:basedOn w:val="Bekezdsalapbettpusa"/>
    <w:uiPriority w:val="99"/>
    <w:semiHidden/>
    <w:rsid w:val="00FA3F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93C5C-9518-4484-B85A-E476B4E18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9999</TotalTime>
  <Pages>31</Pages>
  <Words>5016</Words>
  <Characters>34612</Characters>
  <Application>Microsoft Office Word</Application>
  <DocSecurity>0</DocSecurity>
  <Lines>288</Lines>
  <Paragraphs>79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39549</CharactersWithSpaces>
  <SharedDoc>false</SharedDoc>
  <HLinks>
    <vt:vector size="78" baseType="variant">
      <vt:variant>
        <vt:i4>2293851</vt:i4>
      </vt:variant>
      <vt:variant>
        <vt:i4>93</vt:i4>
      </vt:variant>
      <vt:variant>
        <vt:i4>0</vt:i4>
      </vt:variant>
      <vt:variant>
        <vt:i4>5</vt:i4>
      </vt:variant>
      <vt:variant>
        <vt:lpwstr>http://en.wikipedia.org/wiki/Evaluation_strategy</vt:lpwstr>
      </vt:variant>
      <vt:variant>
        <vt:lpwstr/>
      </vt:variant>
      <vt:variant>
        <vt:i4>2818103</vt:i4>
      </vt:variant>
      <vt:variant>
        <vt:i4>90</vt:i4>
      </vt:variant>
      <vt:variant>
        <vt:i4>0</vt:i4>
      </vt:variant>
      <vt:variant>
        <vt:i4>5</vt:i4>
      </vt:variant>
      <vt:variant>
        <vt:lpwstr>http://www.ni.com/</vt:lpwstr>
      </vt:variant>
      <vt:variant>
        <vt:lpwstr/>
      </vt:variant>
      <vt:variant>
        <vt:i4>1966128</vt:i4>
      </vt:variant>
      <vt:variant>
        <vt:i4>65</vt:i4>
      </vt:variant>
      <vt:variant>
        <vt:i4>0</vt:i4>
      </vt:variant>
      <vt:variant>
        <vt:i4>5</vt:i4>
      </vt:variant>
      <vt:variant>
        <vt:lpwstr/>
      </vt:variant>
      <vt:variant>
        <vt:lpwstr>_Toc332798853</vt:lpwstr>
      </vt:variant>
      <vt:variant>
        <vt:i4>1966128</vt:i4>
      </vt:variant>
      <vt:variant>
        <vt:i4>59</vt:i4>
      </vt:variant>
      <vt:variant>
        <vt:i4>0</vt:i4>
      </vt:variant>
      <vt:variant>
        <vt:i4>5</vt:i4>
      </vt:variant>
      <vt:variant>
        <vt:lpwstr/>
      </vt:variant>
      <vt:variant>
        <vt:lpwstr>_Toc332798852</vt:lpwstr>
      </vt:variant>
      <vt:variant>
        <vt:i4>1966128</vt:i4>
      </vt:variant>
      <vt:variant>
        <vt:i4>53</vt:i4>
      </vt:variant>
      <vt:variant>
        <vt:i4>0</vt:i4>
      </vt:variant>
      <vt:variant>
        <vt:i4>5</vt:i4>
      </vt:variant>
      <vt:variant>
        <vt:lpwstr/>
      </vt:variant>
      <vt:variant>
        <vt:lpwstr>_Toc332798851</vt:lpwstr>
      </vt:variant>
      <vt:variant>
        <vt:i4>1966128</vt:i4>
      </vt:variant>
      <vt:variant>
        <vt:i4>47</vt:i4>
      </vt:variant>
      <vt:variant>
        <vt:i4>0</vt:i4>
      </vt:variant>
      <vt:variant>
        <vt:i4>5</vt:i4>
      </vt:variant>
      <vt:variant>
        <vt:lpwstr/>
      </vt:variant>
      <vt:variant>
        <vt:lpwstr>_Toc332798850</vt:lpwstr>
      </vt:variant>
      <vt:variant>
        <vt:i4>2031664</vt:i4>
      </vt:variant>
      <vt:variant>
        <vt:i4>41</vt:i4>
      </vt:variant>
      <vt:variant>
        <vt:i4>0</vt:i4>
      </vt:variant>
      <vt:variant>
        <vt:i4>5</vt:i4>
      </vt:variant>
      <vt:variant>
        <vt:lpwstr/>
      </vt:variant>
      <vt:variant>
        <vt:lpwstr>_Toc332798849</vt:lpwstr>
      </vt:variant>
      <vt:variant>
        <vt:i4>2031664</vt:i4>
      </vt:variant>
      <vt:variant>
        <vt:i4>35</vt:i4>
      </vt:variant>
      <vt:variant>
        <vt:i4>0</vt:i4>
      </vt:variant>
      <vt:variant>
        <vt:i4>5</vt:i4>
      </vt:variant>
      <vt:variant>
        <vt:lpwstr/>
      </vt:variant>
      <vt:variant>
        <vt:lpwstr>_Toc332798848</vt:lpwstr>
      </vt:variant>
      <vt:variant>
        <vt:i4>2031664</vt:i4>
      </vt:variant>
      <vt:variant>
        <vt:i4>29</vt:i4>
      </vt:variant>
      <vt:variant>
        <vt:i4>0</vt:i4>
      </vt:variant>
      <vt:variant>
        <vt:i4>5</vt:i4>
      </vt:variant>
      <vt:variant>
        <vt:lpwstr/>
      </vt:variant>
      <vt:variant>
        <vt:lpwstr>_Toc332798847</vt:lpwstr>
      </vt:variant>
      <vt:variant>
        <vt:i4>2031664</vt:i4>
      </vt:variant>
      <vt:variant>
        <vt:i4>23</vt:i4>
      </vt:variant>
      <vt:variant>
        <vt:i4>0</vt:i4>
      </vt:variant>
      <vt:variant>
        <vt:i4>5</vt:i4>
      </vt:variant>
      <vt:variant>
        <vt:lpwstr/>
      </vt:variant>
      <vt:variant>
        <vt:lpwstr>_Toc332798846</vt:lpwstr>
      </vt:variant>
      <vt:variant>
        <vt:i4>2031664</vt:i4>
      </vt:variant>
      <vt:variant>
        <vt:i4>17</vt:i4>
      </vt:variant>
      <vt:variant>
        <vt:i4>0</vt:i4>
      </vt:variant>
      <vt:variant>
        <vt:i4>5</vt:i4>
      </vt:variant>
      <vt:variant>
        <vt:lpwstr/>
      </vt:variant>
      <vt:variant>
        <vt:lpwstr>_Toc332798845</vt:lpwstr>
      </vt:variant>
      <vt:variant>
        <vt:i4>2031664</vt:i4>
      </vt:variant>
      <vt:variant>
        <vt:i4>11</vt:i4>
      </vt:variant>
      <vt:variant>
        <vt:i4>0</vt:i4>
      </vt:variant>
      <vt:variant>
        <vt:i4>5</vt:i4>
      </vt:variant>
      <vt:variant>
        <vt:lpwstr/>
      </vt:variant>
      <vt:variant>
        <vt:lpwstr>_Toc332798844</vt:lpwstr>
      </vt:variant>
      <vt:variant>
        <vt:i4>2031664</vt:i4>
      </vt:variant>
      <vt:variant>
        <vt:i4>5</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Fehér Gergő</dc:creator>
  <cp:keywords/>
  <dc:description>Az adatok átírása után a dokumentum egészére adjanak ki frissítést.</dc:description>
  <cp:lastModifiedBy>Gergo</cp:lastModifiedBy>
  <cp:revision>40</cp:revision>
  <cp:lastPrinted>2002-07-08T12:51:00Z</cp:lastPrinted>
  <dcterms:created xsi:type="dcterms:W3CDTF">2017-11-05T18:34:00Z</dcterms:created>
  <dcterms:modified xsi:type="dcterms:W3CDTF">2017-11-12T17:13:00Z</dcterms:modified>
</cp:coreProperties>
</file>